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4D7900"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2846E9AE" wp14:editId="2C262454">
                <wp:simplePos x="0" y="0"/>
                <wp:positionH relativeFrom="page">
                  <wp:align>right</wp:align>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5BB886A5" id="Group 4" o:spid="_x0000_s1026" alt="&quot;&quot;" style="position:absolute;margin-left:560.8pt;margin-top:-36pt;width:612pt;height:11in;z-index:-251638785;mso-position-horizontal:right;mso-position-horizontal-relative:page"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D34lwu3gAA&#10;AAo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wrap anchorx="pag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727BDCAC" w14:textId="77777777" w:rsidTr="00FA7409">
        <w:trPr>
          <w:trHeight w:val="4320"/>
        </w:trPr>
        <w:tc>
          <w:tcPr>
            <w:tcW w:w="10800" w:type="dxa"/>
          </w:tcPr>
          <w:p w14:paraId="6027D0A3"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2EE8C2BE" w14:textId="77777777" w:rsidTr="008F1ABD">
        <w:trPr>
          <w:trHeight w:val="944"/>
        </w:trPr>
        <w:tc>
          <w:tcPr>
            <w:tcW w:w="10800" w:type="dxa"/>
            <w:vAlign w:val="center"/>
          </w:tcPr>
          <w:p w14:paraId="14CD9C10" w14:textId="5BDC43E9" w:rsidR="004048B0" w:rsidRPr="004048B0" w:rsidRDefault="00543666" w:rsidP="004048B0">
            <w:pPr>
              <w:pStyle w:val="Title"/>
            </w:pPr>
            <w:r>
              <w:t>progress review</w:t>
            </w:r>
          </w:p>
        </w:tc>
      </w:tr>
      <w:tr w:rsidR="004048B0" w:rsidRPr="004048B0" w14:paraId="031B05B2" w14:textId="77777777" w:rsidTr="008F1ABD">
        <w:trPr>
          <w:trHeight w:val="1528"/>
        </w:trPr>
        <w:tc>
          <w:tcPr>
            <w:tcW w:w="10800" w:type="dxa"/>
            <w:vAlign w:val="center"/>
          </w:tcPr>
          <w:p w14:paraId="3283BDF4" w14:textId="7603FAB6" w:rsidR="004048B0" w:rsidRPr="004048B0" w:rsidRDefault="00C93D34" w:rsidP="004048B0">
            <w:pPr>
              <w:pStyle w:val="Subtitle"/>
              <w:framePr w:wrap="auto" w:vAnchor="margin" w:hAnchor="text" w:yAlign="inline"/>
            </w:pPr>
            <w:r>
              <w:t>ng min teck</w:t>
            </w:r>
          </w:p>
        </w:tc>
      </w:tr>
      <w:tr w:rsidR="004048B0" w:rsidRPr="004048B0" w14:paraId="70A18B91" w14:textId="77777777" w:rsidTr="008F1ABD">
        <w:trPr>
          <w:trHeight w:val="6491"/>
        </w:trPr>
        <w:tc>
          <w:tcPr>
            <w:tcW w:w="10800" w:type="dxa"/>
            <w:vAlign w:val="bottom"/>
          </w:tcPr>
          <w:p w14:paraId="3EB63F27" w14:textId="377CB567" w:rsidR="004048B0" w:rsidRPr="004048B0" w:rsidRDefault="00C93D34" w:rsidP="004048B0">
            <w:pPr>
              <w:pStyle w:val="CoverInfo"/>
              <w:rPr>
                <w:noProof/>
              </w:rPr>
            </w:pPr>
            <w:r>
              <w:rPr>
                <w:noProof/>
              </w:rPr>
              <w:t>MERLION WALL</w:t>
            </w:r>
            <w:r w:rsidR="00C1275A">
              <w:rPr>
                <w:noProof/>
              </w:rPr>
              <w:t xml:space="preserve"> STREET PTE LTD</w:t>
            </w:r>
            <w:r w:rsidR="004048B0" w:rsidRPr="004048B0">
              <w:rPr>
                <w:noProof/>
              </w:rPr>
              <w:t xml:space="preserve"> </w:t>
            </w:r>
            <w:sdt>
              <w:sdtPr>
                <w:rPr>
                  <w:noProof/>
                </w:rPr>
                <w:id w:val="-1690362417"/>
                <w:placeholder>
                  <w:docPart w:val="62762D6B8CFF482FA62B53FBBC607300"/>
                </w:placeholder>
                <w:temporary/>
                <w:showingPlcHdr/>
                <w15:appearance w15:val="hidden"/>
              </w:sdtPr>
              <w:sdtEndPr/>
              <w:sdtContent>
                <w:r w:rsidR="004048B0" w:rsidRPr="004048B0">
                  <w:rPr>
                    <w:noProof/>
                  </w:rPr>
                  <w:t>|</w:t>
                </w:r>
              </w:sdtContent>
            </w:sdt>
            <w:r w:rsidR="004048B0" w:rsidRPr="004048B0">
              <w:rPr>
                <w:noProof/>
              </w:rPr>
              <w:t xml:space="preserve"> </w:t>
            </w:r>
            <w:r w:rsidR="00C1275A">
              <w:rPr>
                <w:noProof/>
              </w:rPr>
              <w:t>E1330352@U.NUS.EDU</w:t>
            </w:r>
          </w:p>
        </w:tc>
      </w:tr>
    </w:tbl>
    <w:p w14:paraId="007426B3" w14:textId="77777777" w:rsidR="00B678B1" w:rsidRPr="004048B0" w:rsidRDefault="00B678B1" w:rsidP="004048B0"/>
    <w:p w14:paraId="02FD5F99"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4D491765" w14:textId="77777777" w:rsidR="009C1C87" w:rsidRDefault="009C1C87">
      <w:r>
        <w:rPr>
          <w:noProof/>
        </w:rPr>
        <w:lastRenderedPageBreak/>
        <w:drawing>
          <wp:anchor distT="0" distB="0" distL="114300" distR="114300" simplePos="0" relativeHeight="251678719" behindDoc="1" locked="1" layoutInCell="1" allowOverlap="1" wp14:anchorId="0EF09276" wp14:editId="3E2F836C">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9203" w:type="dxa"/>
        <w:tblLook w:val="04A0" w:firstRow="1" w:lastRow="0" w:firstColumn="1" w:lastColumn="0" w:noHBand="0" w:noVBand="1"/>
      </w:tblPr>
      <w:tblGrid>
        <w:gridCol w:w="3168"/>
        <w:gridCol w:w="6035"/>
      </w:tblGrid>
      <w:tr w:rsidR="00517D36" w:rsidRPr="004048B0" w14:paraId="6AB2EA38" w14:textId="77777777" w:rsidTr="00C17936">
        <w:trPr>
          <w:trHeight w:val="3456"/>
        </w:trPr>
        <w:tc>
          <w:tcPr>
            <w:tcW w:w="3168" w:type="dxa"/>
            <w:vMerge w:val="restart"/>
          </w:tcPr>
          <w:p w14:paraId="0813667B" w14:textId="77777777" w:rsidR="00C17936" w:rsidRPr="004048B0" w:rsidRDefault="00C17936" w:rsidP="00E92204">
            <w:pPr>
              <w:pStyle w:val="CoverInfo"/>
              <w:spacing w:before="0"/>
            </w:pPr>
          </w:p>
          <w:p w14:paraId="6B4F2D4F" w14:textId="77777777" w:rsidR="00517D36" w:rsidRPr="004048B0" w:rsidRDefault="00517D36" w:rsidP="00D51608"/>
        </w:tc>
        <w:tc>
          <w:tcPr>
            <w:tcW w:w="6035" w:type="dxa"/>
            <w:vAlign w:val="bottom"/>
          </w:tcPr>
          <w:p w14:paraId="578A2B7B" w14:textId="77777777" w:rsidR="00517D36" w:rsidRPr="004048B0" w:rsidRDefault="00517D36" w:rsidP="006551C3">
            <w:pPr>
              <w:pStyle w:val="Heading2"/>
            </w:pPr>
            <w:r w:rsidRPr="004048B0">
              <w:rPr>
                <w:noProof/>
                <w:lang w:eastAsia="en-AU"/>
              </w:rPr>
              <w:drawing>
                <wp:inline distT="0" distB="0" distL="0" distR="0" wp14:anchorId="3FD195CF" wp14:editId="666CFC4A">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17D36" w:rsidRPr="004048B0" w14:paraId="42B9B898" w14:textId="77777777" w:rsidTr="00C17936">
        <w:trPr>
          <w:trHeight w:val="1368"/>
        </w:trPr>
        <w:tc>
          <w:tcPr>
            <w:tcW w:w="3168" w:type="dxa"/>
            <w:vMerge/>
          </w:tcPr>
          <w:p w14:paraId="6CD04CB2" w14:textId="77777777" w:rsidR="00517D36" w:rsidRPr="004048B0" w:rsidRDefault="00517D36" w:rsidP="00D51608"/>
        </w:tc>
        <w:tc>
          <w:tcPr>
            <w:tcW w:w="6035" w:type="dxa"/>
            <w:vAlign w:val="bottom"/>
          </w:tcPr>
          <w:p w14:paraId="0E1B2727" w14:textId="77777777" w:rsidR="00517D36" w:rsidRPr="004048B0" w:rsidRDefault="00F425D6" w:rsidP="00C17936">
            <w:pPr>
              <w:pStyle w:val="Heading1"/>
            </w:pPr>
            <w:sdt>
              <w:sdtPr>
                <w:id w:val="202529960"/>
                <w:placeholder>
                  <w:docPart w:val="9B4F61D9DF01472481D1E8160D710790"/>
                </w:placeholder>
                <w:temporary/>
                <w:showingPlcHdr/>
                <w15:appearance w15:val="hidden"/>
              </w:sdtPr>
              <w:sdtEndPr/>
              <w:sdtContent>
                <w:r w:rsidR="00EA0EF8" w:rsidRPr="004048B0">
                  <w:t>SUMMARY</w:t>
                </w:r>
              </w:sdtContent>
            </w:sdt>
          </w:p>
        </w:tc>
      </w:tr>
      <w:tr w:rsidR="00517D36" w:rsidRPr="004048B0" w14:paraId="01A0A3F2" w14:textId="77777777" w:rsidTr="00C17936">
        <w:trPr>
          <w:trHeight w:val="7443"/>
        </w:trPr>
        <w:tc>
          <w:tcPr>
            <w:tcW w:w="3168" w:type="dxa"/>
            <w:vMerge/>
          </w:tcPr>
          <w:p w14:paraId="69EB6640" w14:textId="77777777" w:rsidR="00517D36" w:rsidRPr="004048B0" w:rsidRDefault="00517D36" w:rsidP="00D51608"/>
        </w:tc>
        <w:tc>
          <w:tcPr>
            <w:tcW w:w="6035" w:type="dxa"/>
          </w:tcPr>
          <w:p w14:paraId="06BE8696" w14:textId="77777777" w:rsidR="00517D36" w:rsidRPr="004048B0" w:rsidRDefault="00517D36" w:rsidP="00D51608">
            <w:pPr>
              <w:rPr>
                <w:b/>
                <w:bCs/>
                <w:color w:val="FFFFFF" w:themeColor="background1"/>
              </w:rPr>
            </w:pPr>
          </w:p>
          <w:p w14:paraId="563DDA18" w14:textId="77777777" w:rsidR="00517D36" w:rsidRPr="004048B0" w:rsidRDefault="00517D36" w:rsidP="00D51608">
            <w:pPr>
              <w:rPr>
                <w:b/>
                <w:bCs/>
                <w:color w:val="FFFFFF" w:themeColor="background1"/>
              </w:rPr>
            </w:pPr>
          </w:p>
          <w:p w14:paraId="7430725F" w14:textId="126B5727" w:rsidR="00517D36" w:rsidRPr="004048B0" w:rsidRDefault="000A72D0" w:rsidP="00A83340">
            <w:pPr>
              <w:pStyle w:val="NormalBold"/>
            </w:pPr>
            <w:r w:rsidRPr="000A72D0">
              <w:t xml:space="preserve">I have been working on technical </w:t>
            </w:r>
            <w:proofErr w:type="gramStart"/>
            <w:r w:rsidRPr="000A72D0">
              <w:t>indicator</w:t>
            </w:r>
            <w:proofErr w:type="gramEnd"/>
            <w:r w:rsidRPr="000A72D0">
              <w:t xml:space="preserve"> and news semantic data collection and preprocessing. Besides that, I have implemented hyperparameter search for Conv1D, LSTM, </w:t>
            </w:r>
            <w:proofErr w:type="spellStart"/>
            <w:r w:rsidRPr="000A72D0">
              <w:t>XGBoostClassifier</w:t>
            </w:r>
            <w:proofErr w:type="spellEnd"/>
            <w:r w:rsidRPr="000A72D0">
              <w:t xml:space="preserve">, and </w:t>
            </w:r>
            <w:proofErr w:type="spellStart"/>
            <w:r w:rsidRPr="000A72D0">
              <w:t>XGBoostRegressor</w:t>
            </w:r>
            <w:proofErr w:type="spellEnd"/>
            <w:r w:rsidRPr="000A72D0">
              <w:t>. This will save the best model for a particular ticker symbol, allowing us to load the model and continue training without worrying about the hyperparameters</w:t>
            </w:r>
          </w:p>
        </w:tc>
      </w:tr>
    </w:tbl>
    <w:p w14:paraId="0ABE3117" w14:textId="77777777" w:rsidR="00114118" w:rsidRPr="004048B0" w:rsidRDefault="00114118"/>
    <w:p w14:paraId="3D6DFF59"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tbl>
      <w:tblPr>
        <w:tblW w:w="0" w:type="auto"/>
        <w:tblLook w:val="0600" w:firstRow="0" w:lastRow="0" w:firstColumn="0" w:lastColumn="0" w:noHBand="1" w:noVBand="1"/>
      </w:tblPr>
      <w:tblGrid>
        <w:gridCol w:w="10800"/>
      </w:tblGrid>
      <w:tr w:rsidR="0053276D" w:rsidRPr="004048B0" w14:paraId="22916FAE" w14:textId="77777777" w:rsidTr="00A6662B">
        <w:trPr>
          <w:trHeight w:val="432"/>
        </w:trPr>
        <w:tc>
          <w:tcPr>
            <w:tcW w:w="10800" w:type="dxa"/>
          </w:tcPr>
          <w:p w14:paraId="3A3BC8C1" w14:textId="77777777" w:rsidR="0053276D" w:rsidRPr="004048B0" w:rsidRDefault="0053276D" w:rsidP="00A6662B">
            <w:pPr>
              <w:rPr>
                <w:noProof/>
              </w:rPr>
            </w:pPr>
            <w:r w:rsidRPr="004048B0">
              <w:rPr>
                <w:noProof/>
                <w:lang w:eastAsia="en-AU"/>
              </w:rPr>
              <w:lastRenderedPageBreak/>
              <w:drawing>
                <wp:inline distT="0" distB="0" distL="0" distR="0" wp14:anchorId="3ABB6191" wp14:editId="419ABF62">
                  <wp:extent cx="2286000" cy="222740"/>
                  <wp:effectExtent l="0" t="0" r="0" b="6350"/>
                  <wp:docPr id="1035508073" name="Graphic 103550807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3276D" w:rsidRPr="004048B0" w14:paraId="0D9088F1" w14:textId="77777777" w:rsidTr="00A6662B">
        <w:trPr>
          <w:trHeight w:val="1440"/>
        </w:trPr>
        <w:tc>
          <w:tcPr>
            <w:tcW w:w="10800" w:type="dxa"/>
          </w:tcPr>
          <w:p w14:paraId="40761857" w14:textId="0262815F" w:rsidR="0053276D" w:rsidRPr="004048B0" w:rsidRDefault="0053276D" w:rsidP="00A6662B">
            <w:pPr>
              <w:pStyle w:val="Heading2"/>
            </w:pPr>
            <w:r>
              <w:t>Techincal indicator</w:t>
            </w:r>
          </w:p>
        </w:tc>
      </w:tr>
      <w:tr w:rsidR="0053276D" w:rsidRPr="004048B0" w14:paraId="5BC5F2E4" w14:textId="77777777" w:rsidTr="00A6662B">
        <w:trPr>
          <w:trHeight w:val="1764"/>
        </w:trPr>
        <w:tc>
          <w:tcPr>
            <w:tcW w:w="10800" w:type="dxa"/>
          </w:tcPr>
          <w:p w14:paraId="1B0CCFC1" w14:textId="77777777" w:rsidR="0053276D" w:rsidRDefault="00EE3555" w:rsidP="0053276D">
            <w:pPr>
              <w:spacing w:before="240"/>
            </w:pPr>
            <w:r w:rsidRPr="00EE3555">
              <w:t>We can use TA-Lib, an open-source library, to calculate over 100 technical indicators, including trend, momentum, volume, volatility, and candlestick patterns. TA-Lib supports various programming languages, including Python, and offers features like moving averages, RSI, MACD, Bollinger Bands, and pattern recognition, essential for developing trading strategies and analyzing market trends.</w:t>
            </w:r>
          </w:p>
          <w:p w14:paraId="2E3734E8" w14:textId="77777777" w:rsidR="00496B73" w:rsidRPr="00496B73" w:rsidRDefault="00496B73" w:rsidP="00496B73">
            <w:pPr>
              <w:spacing w:before="240"/>
              <w:rPr>
                <w:b/>
                <w:bCs/>
              </w:rPr>
            </w:pPr>
            <w:r w:rsidRPr="00496B73">
              <w:rPr>
                <w:b/>
                <w:bCs/>
              </w:rPr>
              <w:t>Installing TA-Lib</w:t>
            </w:r>
          </w:p>
          <w:p w14:paraId="16F575AF" w14:textId="77777777" w:rsidR="00496B73" w:rsidRPr="00496B73" w:rsidRDefault="00496B73" w:rsidP="00496B73">
            <w:pPr>
              <w:spacing w:before="240"/>
            </w:pPr>
            <w:r w:rsidRPr="00496B73">
              <w:t xml:space="preserve">To install TA-Lib, run the following commands in the </w:t>
            </w:r>
            <w:proofErr w:type="spellStart"/>
            <w:r w:rsidRPr="00496B73">
              <w:t>conda</w:t>
            </w:r>
            <w:proofErr w:type="spellEnd"/>
            <w:r w:rsidRPr="00496B73">
              <w:t xml:space="preserve"> terminal:</w:t>
            </w:r>
          </w:p>
          <w:p w14:paraId="61B08666" w14:textId="77777777" w:rsidR="00496B73" w:rsidRPr="00496B73" w:rsidRDefault="00496B73" w:rsidP="00496B73">
            <w:pPr>
              <w:spacing w:before="240"/>
            </w:pPr>
            <w:r w:rsidRPr="00496B73">
              <w:rPr>
                <w:b/>
                <w:bCs/>
              </w:rPr>
              <w:t>Install the Core Library</w:t>
            </w:r>
            <w:r w:rsidRPr="00496B73">
              <w:t>:</w:t>
            </w:r>
          </w:p>
          <w:p w14:paraId="4C20F05D" w14:textId="77777777" w:rsidR="00496B73" w:rsidRPr="00496B73" w:rsidRDefault="00496B73" w:rsidP="00496B73">
            <w:pPr>
              <w:spacing w:before="240"/>
            </w:pPr>
            <w:proofErr w:type="spellStart"/>
            <w:r w:rsidRPr="00496B73">
              <w:t>conda</w:t>
            </w:r>
            <w:proofErr w:type="spellEnd"/>
            <w:r w:rsidRPr="00496B73">
              <w:t xml:space="preserve"> install -c </w:t>
            </w:r>
            <w:proofErr w:type="spellStart"/>
            <w:r w:rsidRPr="00496B73">
              <w:t>conda</w:t>
            </w:r>
            <w:proofErr w:type="spellEnd"/>
            <w:r w:rsidRPr="00496B73">
              <w:t xml:space="preserve">-forge </w:t>
            </w:r>
            <w:proofErr w:type="spellStart"/>
            <w:r w:rsidRPr="00496B73">
              <w:t>libta</w:t>
            </w:r>
            <w:proofErr w:type="spellEnd"/>
            <w:r w:rsidRPr="00496B73">
              <w:t>-lib</w:t>
            </w:r>
          </w:p>
          <w:p w14:paraId="26B1FC8C" w14:textId="77777777" w:rsidR="00496B73" w:rsidRPr="00496B73" w:rsidRDefault="00496B73" w:rsidP="00496B73">
            <w:pPr>
              <w:spacing w:before="240"/>
            </w:pPr>
            <w:r w:rsidRPr="00496B73">
              <w:t xml:space="preserve">This command installs the core TA-Lib library from the </w:t>
            </w:r>
            <w:proofErr w:type="spellStart"/>
            <w:r w:rsidRPr="00496B73">
              <w:t>conda</w:t>
            </w:r>
            <w:proofErr w:type="spellEnd"/>
            <w:r w:rsidRPr="00496B73">
              <w:t>-forge channel. The </w:t>
            </w:r>
            <w:proofErr w:type="spellStart"/>
            <w:r w:rsidRPr="00496B73">
              <w:t>libta</w:t>
            </w:r>
            <w:proofErr w:type="spellEnd"/>
            <w:r w:rsidRPr="00496B73">
              <w:t>-lib package includes the necessary C library files required for TA-Lib to function.</w:t>
            </w:r>
          </w:p>
          <w:p w14:paraId="15325BC2" w14:textId="77777777" w:rsidR="00496B73" w:rsidRPr="00496B73" w:rsidRDefault="00496B73" w:rsidP="00496B73">
            <w:pPr>
              <w:spacing w:before="240"/>
            </w:pPr>
            <w:r w:rsidRPr="00496B73">
              <w:rPr>
                <w:b/>
                <w:bCs/>
              </w:rPr>
              <w:t>Install the Python Wrapper</w:t>
            </w:r>
            <w:r w:rsidRPr="00496B73">
              <w:t>:</w:t>
            </w:r>
          </w:p>
          <w:p w14:paraId="47F6CD3C" w14:textId="77777777" w:rsidR="00496B73" w:rsidRPr="00496B73" w:rsidRDefault="00496B73" w:rsidP="00496B73">
            <w:pPr>
              <w:spacing w:before="240"/>
            </w:pPr>
            <w:proofErr w:type="spellStart"/>
            <w:r w:rsidRPr="00496B73">
              <w:t>conda</w:t>
            </w:r>
            <w:proofErr w:type="spellEnd"/>
            <w:r w:rsidRPr="00496B73">
              <w:t xml:space="preserve"> install -c </w:t>
            </w:r>
            <w:proofErr w:type="spellStart"/>
            <w:r w:rsidRPr="00496B73">
              <w:t>conda</w:t>
            </w:r>
            <w:proofErr w:type="spellEnd"/>
            <w:r w:rsidRPr="00496B73">
              <w:t>-forge ta-lib</w:t>
            </w:r>
          </w:p>
          <w:p w14:paraId="0D3F9864" w14:textId="1EDD5CFA" w:rsidR="004C21EE" w:rsidRPr="004048B0" w:rsidRDefault="00496B73" w:rsidP="0053276D">
            <w:pPr>
              <w:spacing w:before="240"/>
            </w:pPr>
            <w:r w:rsidRPr="00496B73">
              <w:t xml:space="preserve">This command installs the Python wrapper for TA-Lib from the </w:t>
            </w:r>
            <w:proofErr w:type="spellStart"/>
            <w:r w:rsidRPr="00496B73">
              <w:t>conda</w:t>
            </w:r>
            <w:proofErr w:type="spellEnd"/>
            <w:r w:rsidRPr="00496B73">
              <w:t>-forge channel. The ta-lib package allows you to use TA-Lib functions in your Python code.</w:t>
            </w:r>
          </w:p>
        </w:tc>
      </w:tr>
      <w:tr w:rsidR="0053276D" w:rsidRPr="004048B0" w14:paraId="39C1DB6F" w14:textId="77777777" w:rsidTr="00A6662B">
        <w:trPr>
          <w:trHeight w:val="288"/>
        </w:trPr>
        <w:tc>
          <w:tcPr>
            <w:tcW w:w="10800" w:type="dxa"/>
          </w:tcPr>
          <w:p w14:paraId="5404085E" w14:textId="77777777" w:rsidR="0053276D" w:rsidRPr="004048B0" w:rsidRDefault="0053276D" w:rsidP="00A6662B"/>
        </w:tc>
      </w:tr>
      <w:tr w:rsidR="0053276D" w:rsidRPr="004048B0" w14:paraId="3D5FA0FE" w14:textId="77777777" w:rsidTr="00A6662B">
        <w:trPr>
          <w:trHeight w:val="2151"/>
        </w:trPr>
        <w:tc>
          <w:tcPr>
            <w:tcW w:w="10800" w:type="dxa"/>
          </w:tcPr>
          <w:p w14:paraId="6F91265C" w14:textId="77777777" w:rsidR="0053276D" w:rsidRDefault="007C68EE" w:rsidP="00A6662B">
            <w:pPr>
              <w:rPr>
                <w:color w:val="000000" w:themeColor="text1"/>
              </w:rPr>
            </w:pPr>
            <w:r w:rsidRPr="007C68EE">
              <w:rPr>
                <w:color w:val="000000" w:themeColor="text1"/>
              </w:rPr>
              <w:t>The implementation code, which includes comments about the use and possible range values for each technical indicator, can be found at this</w:t>
            </w:r>
            <w:r>
              <w:rPr>
                <w:color w:val="000000" w:themeColor="text1"/>
              </w:rPr>
              <w:t xml:space="preserve"> </w:t>
            </w:r>
            <w:r w:rsidR="00997E63">
              <w:rPr>
                <w:color w:val="000000" w:themeColor="text1"/>
              </w:rPr>
              <w:t>link</w:t>
            </w:r>
            <w:r w:rsidR="00214DF1" w:rsidRPr="00214DF1">
              <w:rPr>
                <w:color w:val="000000" w:themeColor="text1"/>
              </w:rPr>
              <w:t xml:space="preserve"> </w:t>
            </w:r>
            <w:hyperlink r:id="rId20" w:history="1">
              <w:r w:rsidR="00173CD7" w:rsidRPr="00173CD7">
                <w:rPr>
                  <w:rStyle w:val="Hyperlink"/>
                </w:rPr>
                <w:t>Portfolio-Optimization/code/Data-</w:t>
              </w:r>
              <w:proofErr w:type="spellStart"/>
              <w:r w:rsidR="00173CD7" w:rsidRPr="00173CD7">
                <w:rPr>
                  <w:rStyle w:val="Hyperlink"/>
                </w:rPr>
                <w:t>Collection.ipynb</w:t>
              </w:r>
              <w:proofErr w:type="spellEnd"/>
              <w:r w:rsidR="00173CD7" w:rsidRPr="00173CD7">
                <w:rPr>
                  <w:rStyle w:val="Hyperlink"/>
                </w:rPr>
                <w:t xml:space="preserve"> at main · </w:t>
              </w:r>
              <w:proofErr w:type="spellStart"/>
              <w:r w:rsidR="00173CD7" w:rsidRPr="00173CD7">
                <w:rPr>
                  <w:rStyle w:val="Hyperlink"/>
                </w:rPr>
                <w:t>ngminteck</w:t>
              </w:r>
              <w:proofErr w:type="spellEnd"/>
              <w:r w:rsidR="00173CD7" w:rsidRPr="00173CD7">
                <w:rPr>
                  <w:rStyle w:val="Hyperlink"/>
                </w:rPr>
                <w:t>/Portfolio-Optimization · GitHub</w:t>
              </w:r>
            </w:hyperlink>
            <w:r w:rsidR="00E5170A" w:rsidRPr="00E5170A">
              <w:rPr>
                <w:color w:val="000000" w:themeColor="text1"/>
              </w:rPr>
              <w:t xml:space="preserve"> under the def </w:t>
            </w:r>
            <w:proofErr w:type="spellStart"/>
            <w:r w:rsidR="00E5170A" w:rsidRPr="00E5170A">
              <w:rPr>
                <w:color w:val="000000" w:themeColor="text1"/>
              </w:rPr>
              <w:t>get_technical_indicator</w:t>
            </w:r>
            <w:proofErr w:type="spellEnd"/>
            <w:r w:rsidR="00E5170A" w:rsidRPr="00E5170A">
              <w:rPr>
                <w:color w:val="000000" w:themeColor="text1"/>
              </w:rPr>
              <w:t>(</w:t>
            </w:r>
            <w:proofErr w:type="spellStart"/>
            <w:r w:rsidR="00E5170A" w:rsidRPr="00E5170A">
              <w:rPr>
                <w:color w:val="000000" w:themeColor="text1"/>
              </w:rPr>
              <w:t>df</w:t>
            </w:r>
            <w:proofErr w:type="spellEnd"/>
            <w:r w:rsidR="00E5170A" w:rsidRPr="00E5170A">
              <w:rPr>
                <w:color w:val="000000" w:themeColor="text1"/>
              </w:rPr>
              <w:t>): function.</w:t>
            </w:r>
            <w:r w:rsidR="00173CD7">
              <w:rPr>
                <w:color w:val="000000" w:themeColor="text1"/>
              </w:rPr>
              <w:t xml:space="preserve"> </w:t>
            </w:r>
          </w:p>
          <w:p w14:paraId="0A222238" w14:textId="77777777" w:rsidR="00997E63" w:rsidRDefault="00997E63" w:rsidP="00A6662B">
            <w:pPr>
              <w:rPr>
                <w:color w:val="000000" w:themeColor="text1"/>
              </w:rPr>
            </w:pPr>
          </w:p>
          <w:p w14:paraId="636307B6" w14:textId="77777777" w:rsidR="00997E63" w:rsidRDefault="00997E63" w:rsidP="00A6662B">
            <w:pPr>
              <w:rPr>
                <w:color w:val="000000" w:themeColor="text1"/>
              </w:rPr>
            </w:pPr>
            <w:proofErr w:type="gramStart"/>
            <w:r w:rsidRPr="00997E63">
              <w:rPr>
                <w:color w:val="000000" w:themeColor="text1"/>
              </w:rPr>
              <w:t>his</w:t>
            </w:r>
            <w:proofErr w:type="gramEnd"/>
            <w:r w:rsidRPr="00997E63">
              <w:rPr>
                <w:color w:val="000000" w:themeColor="text1"/>
              </w:rPr>
              <w:t xml:space="preserve"> code also explains the purpose of each indicator and provides examples of when the indicator might rise, fall, or reverse.</w:t>
            </w:r>
          </w:p>
          <w:p w14:paraId="756EB27B" w14:textId="77777777" w:rsidR="001D3716" w:rsidRDefault="001D3716" w:rsidP="00A6662B">
            <w:pPr>
              <w:rPr>
                <w:color w:val="000000" w:themeColor="text1"/>
              </w:rPr>
            </w:pPr>
          </w:p>
          <w:p w14:paraId="5BA349D0" w14:textId="77777777" w:rsidR="001D3716" w:rsidRDefault="001D3716" w:rsidP="00A6662B">
            <w:pPr>
              <w:rPr>
                <w:color w:val="000000" w:themeColor="text1"/>
              </w:rPr>
            </w:pPr>
          </w:p>
          <w:p w14:paraId="0050F8A6" w14:textId="1F18538C" w:rsidR="001D3716" w:rsidRPr="004048B0" w:rsidRDefault="001D3716" w:rsidP="00A6662B">
            <w:pPr>
              <w:rPr>
                <w:color w:val="000000" w:themeColor="text1"/>
              </w:rPr>
            </w:pPr>
          </w:p>
        </w:tc>
      </w:tr>
      <w:tr w:rsidR="0053276D" w:rsidRPr="004048B0" w14:paraId="32619309" w14:textId="77777777" w:rsidTr="00A6662B">
        <w:trPr>
          <w:trHeight w:val="288"/>
        </w:trPr>
        <w:tc>
          <w:tcPr>
            <w:tcW w:w="10800" w:type="dxa"/>
          </w:tcPr>
          <w:p w14:paraId="18AFFBF5" w14:textId="77777777" w:rsidR="0053276D" w:rsidRPr="004048B0" w:rsidRDefault="0053276D" w:rsidP="00A6662B"/>
        </w:tc>
      </w:tr>
      <w:tr w:rsidR="0053276D" w:rsidRPr="004048B0" w14:paraId="50E34ADA" w14:textId="77777777" w:rsidTr="00A6662B">
        <w:trPr>
          <w:trHeight w:val="1656"/>
        </w:trPr>
        <w:tc>
          <w:tcPr>
            <w:tcW w:w="10800" w:type="dxa"/>
          </w:tcPr>
          <w:p w14:paraId="6452A07A" w14:textId="265D2FF0" w:rsidR="0053276D" w:rsidRPr="004048B0" w:rsidRDefault="0053276D" w:rsidP="00A6662B">
            <w:pPr>
              <w:pStyle w:val="TableHeader"/>
            </w:pPr>
          </w:p>
        </w:tc>
      </w:tr>
    </w:tbl>
    <w:p w14:paraId="3FE9BCF5" w14:textId="61561FE5" w:rsidR="0053276D" w:rsidRDefault="0053276D"/>
    <w:p w14:paraId="388F7380" w14:textId="70272EB4" w:rsidR="00A76983" w:rsidRDefault="001D3716" w:rsidP="00130CF0">
      <w:pPr>
        <w:spacing w:after="160" w:line="259" w:lineRule="auto"/>
      </w:pPr>
      <w:r>
        <w:lastRenderedPageBreak/>
        <w:br w:type="page"/>
      </w:r>
      <w:r w:rsidR="00A76983" w:rsidRPr="00A76983">
        <w:drawing>
          <wp:anchor distT="0" distB="0" distL="114300" distR="114300" simplePos="0" relativeHeight="251679743" behindDoc="0" locked="0" layoutInCell="1" allowOverlap="1" wp14:anchorId="226583AE" wp14:editId="543D3DD8">
            <wp:simplePos x="457200" y="457200"/>
            <wp:positionH relativeFrom="column">
              <wp:align>left</wp:align>
            </wp:positionH>
            <wp:positionV relativeFrom="paragraph">
              <wp:align>top</wp:align>
            </wp:positionV>
            <wp:extent cx="6228715" cy="9144000"/>
            <wp:effectExtent l="0" t="0" r="635" b="0"/>
            <wp:wrapSquare wrapText="bothSides"/>
            <wp:docPr id="36761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61119"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228715" cy="9144000"/>
                    </a:xfrm>
                    <a:prstGeom prst="rect">
                      <a:avLst/>
                    </a:prstGeom>
                  </pic:spPr>
                </pic:pic>
              </a:graphicData>
            </a:graphic>
          </wp:anchor>
        </w:drawing>
      </w:r>
    </w:p>
    <w:p w14:paraId="55C55F25" w14:textId="77777777" w:rsidR="00A76983" w:rsidRDefault="00A76983" w:rsidP="00A76983"/>
    <w:p w14:paraId="1E4BC7E5" w14:textId="77777777" w:rsidR="00A76983" w:rsidRDefault="00A76983" w:rsidP="00A76983"/>
    <w:tbl>
      <w:tblPr>
        <w:tblW w:w="0" w:type="auto"/>
        <w:tblLook w:val="0600" w:firstRow="0" w:lastRow="0" w:firstColumn="0" w:lastColumn="0" w:noHBand="1" w:noVBand="1"/>
      </w:tblPr>
      <w:tblGrid>
        <w:gridCol w:w="10800"/>
      </w:tblGrid>
      <w:tr w:rsidR="00A76983" w:rsidRPr="004048B0" w14:paraId="1797EC26" w14:textId="77777777" w:rsidTr="00A6662B">
        <w:trPr>
          <w:trHeight w:val="432"/>
        </w:trPr>
        <w:tc>
          <w:tcPr>
            <w:tcW w:w="10800" w:type="dxa"/>
          </w:tcPr>
          <w:p w14:paraId="5E4852A8" w14:textId="77777777" w:rsidR="00A76983" w:rsidRPr="004048B0" w:rsidRDefault="00A76983" w:rsidP="00A6662B">
            <w:pPr>
              <w:rPr>
                <w:noProof/>
              </w:rPr>
            </w:pPr>
            <w:r w:rsidRPr="004048B0">
              <w:rPr>
                <w:noProof/>
                <w:lang w:eastAsia="en-AU"/>
              </w:rPr>
              <w:drawing>
                <wp:inline distT="0" distB="0" distL="0" distR="0" wp14:anchorId="6206CA0F" wp14:editId="39829690">
                  <wp:extent cx="2286000" cy="222740"/>
                  <wp:effectExtent l="0" t="0" r="0" b="6350"/>
                  <wp:docPr id="246767976" name="Graphic 24676797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A76983" w:rsidRPr="004048B0" w14:paraId="6EBBBF2A" w14:textId="77777777" w:rsidTr="00A6662B">
        <w:trPr>
          <w:trHeight w:val="1440"/>
        </w:trPr>
        <w:tc>
          <w:tcPr>
            <w:tcW w:w="10800" w:type="dxa"/>
          </w:tcPr>
          <w:p w14:paraId="3A4B1D9C" w14:textId="30B9A078" w:rsidR="00A76983" w:rsidRPr="004048B0" w:rsidRDefault="00A76983" w:rsidP="00A6662B">
            <w:pPr>
              <w:pStyle w:val="Heading2"/>
            </w:pPr>
            <w:r>
              <w:t>NEWS</w:t>
            </w:r>
            <w:r w:rsidR="00743902">
              <w:t xml:space="preserve"> </w:t>
            </w:r>
            <w:r w:rsidR="00743902" w:rsidRPr="00743902">
              <w:t>sentiment analysis</w:t>
            </w:r>
          </w:p>
        </w:tc>
      </w:tr>
      <w:tr w:rsidR="00A76983" w:rsidRPr="004048B0" w14:paraId="3A453966" w14:textId="77777777" w:rsidTr="00A6662B">
        <w:trPr>
          <w:trHeight w:val="1764"/>
        </w:trPr>
        <w:tc>
          <w:tcPr>
            <w:tcW w:w="10800" w:type="dxa"/>
          </w:tcPr>
          <w:p w14:paraId="1F38804F" w14:textId="77777777" w:rsidR="00A76983" w:rsidRDefault="00967420" w:rsidP="00A6662B">
            <w:pPr>
              <w:spacing w:before="240"/>
            </w:pPr>
            <w:r w:rsidRPr="00967420">
              <w:t>For news sentiment analysis, I use NLTK with the Loughran-McDonald Master Dictionary, which can be found </w:t>
            </w:r>
            <w:hyperlink r:id="rId22" w:tgtFrame="_blank" w:history="1">
              <w:r w:rsidRPr="00967420">
                <w:rPr>
                  <w:rStyle w:val="Hyperlink"/>
                </w:rPr>
                <w:t>here</w:t>
              </w:r>
            </w:hyperlink>
            <w:r w:rsidRPr="00967420">
              <w:t>. This dictionary is specifically designed for financial text analysis and includes sentiment categories such as negative, positive, uncertainty, litigious, strong modal, weak modal, and constraining.</w:t>
            </w:r>
          </w:p>
          <w:p w14:paraId="7A6A15E7" w14:textId="77777777" w:rsidR="00967420" w:rsidRDefault="00D77861" w:rsidP="00A6662B">
            <w:pPr>
              <w:spacing w:before="240"/>
            </w:pPr>
            <w:r w:rsidRPr="00D77861">
              <w:t xml:space="preserve">For fetching feeds/news, there are two functions: one uses </w:t>
            </w:r>
            <w:proofErr w:type="spellStart"/>
            <w:r w:rsidRPr="00D77861">
              <w:t>Feedparser</w:t>
            </w:r>
            <w:proofErr w:type="spellEnd"/>
            <w:r w:rsidRPr="00D77861">
              <w:t xml:space="preserve"> and the other uses Requests along with </w:t>
            </w:r>
            <w:proofErr w:type="spellStart"/>
            <w:r w:rsidRPr="00D77861">
              <w:t>BeautifulSoup</w:t>
            </w:r>
            <w:proofErr w:type="spellEnd"/>
            <w:r w:rsidRPr="00D77861">
              <w:t xml:space="preserve">. The purpose of using </w:t>
            </w:r>
            <w:proofErr w:type="spellStart"/>
            <w:r w:rsidRPr="00D77861">
              <w:t>Feedparser</w:t>
            </w:r>
            <w:proofErr w:type="spellEnd"/>
            <w:r w:rsidRPr="00D77861">
              <w:t xml:space="preserve"> is to search the query, but it mostly arranges the results by recent news. To overcome this issue, I created another method using Requests and </w:t>
            </w:r>
            <w:proofErr w:type="spellStart"/>
            <w:r w:rsidRPr="00D77861">
              <w:t>BeautifulSoup</w:t>
            </w:r>
            <w:proofErr w:type="spellEnd"/>
            <w:r w:rsidRPr="00D77861">
              <w:t xml:space="preserve"> to crawl Google search queries with a custom date range</w:t>
            </w:r>
            <w:r>
              <w:t>.</w:t>
            </w:r>
          </w:p>
          <w:p w14:paraId="37CC189B" w14:textId="00AC97E1" w:rsidR="00D65F32" w:rsidRDefault="00D65F32" w:rsidP="00A6662B">
            <w:pPr>
              <w:spacing w:before="240"/>
            </w:pPr>
            <w:r w:rsidRPr="00D65F32">
              <w:t xml:space="preserve">For the search query list for a specific ticker, I get related information from Yahoo Finance, such as the short name, sector, industry, country, and more. For example, ‘NVDA’ refers to Nvidia, which is in the semiconductor industry. We can add other methods to get queries for specific tickers </w:t>
            </w:r>
            <w:proofErr w:type="gramStart"/>
            <w:r w:rsidRPr="00D65F32">
              <w:t>later on</w:t>
            </w:r>
            <w:proofErr w:type="gramEnd"/>
            <w:r w:rsidRPr="00D65F32">
              <w:t>.</w:t>
            </w:r>
          </w:p>
          <w:p w14:paraId="5861C812" w14:textId="082748D2" w:rsidR="00D77861" w:rsidRPr="004048B0" w:rsidRDefault="00D77861" w:rsidP="00A6662B">
            <w:pPr>
              <w:spacing w:before="240"/>
            </w:pPr>
            <w:r>
              <w:t xml:space="preserve">All this implementation can be found in </w:t>
            </w:r>
            <w:r w:rsidRPr="007C68EE">
              <w:rPr>
                <w:color w:val="000000" w:themeColor="text1"/>
              </w:rPr>
              <w:t>can be found at this</w:t>
            </w:r>
            <w:r>
              <w:rPr>
                <w:color w:val="000000" w:themeColor="text1"/>
              </w:rPr>
              <w:t xml:space="preserve"> link</w:t>
            </w:r>
            <w:r w:rsidRPr="00214DF1">
              <w:rPr>
                <w:color w:val="000000" w:themeColor="text1"/>
              </w:rPr>
              <w:t xml:space="preserve"> </w:t>
            </w:r>
            <w:hyperlink r:id="rId23" w:history="1">
              <w:r w:rsidRPr="00173CD7">
                <w:rPr>
                  <w:rStyle w:val="Hyperlink"/>
                </w:rPr>
                <w:t>Portfolio-Optimization/code/Data-</w:t>
              </w:r>
              <w:proofErr w:type="spellStart"/>
              <w:r w:rsidRPr="00173CD7">
                <w:rPr>
                  <w:rStyle w:val="Hyperlink"/>
                </w:rPr>
                <w:t>Collection.ipynb</w:t>
              </w:r>
              <w:proofErr w:type="spellEnd"/>
              <w:r w:rsidRPr="00173CD7">
                <w:rPr>
                  <w:rStyle w:val="Hyperlink"/>
                </w:rPr>
                <w:t xml:space="preserve"> at main · </w:t>
              </w:r>
              <w:proofErr w:type="spellStart"/>
              <w:r w:rsidRPr="00173CD7">
                <w:rPr>
                  <w:rStyle w:val="Hyperlink"/>
                </w:rPr>
                <w:t>ngminteck</w:t>
              </w:r>
              <w:proofErr w:type="spellEnd"/>
              <w:r w:rsidRPr="00173CD7">
                <w:rPr>
                  <w:rStyle w:val="Hyperlink"/>
                </w:rPr>
                <w:t>/Portfolio-Optimization · GitHub</w:t>
              </w:r>
            </w:hyperlink>
          </w:p>
        </w:tc>
      </w:tr>
      <w:tr w:rsidR="00A76983" w:rsidRPr="004048B0" w14:paraId="03A300B6" w14:textId="77777777" w:rsidTr="00A6662B">
        <w:trPr>
          <w:trHeight w:val="288"/>
        </w:trPr>
        <w:tc>
          <w:tcPr>
            <w:tcW w:w="10800" w:type="dxa"/>
          </w:tcPr>
          <w:p w14:paraId="0CB7D640" w14:textId="77777777" w:rsidR="00A76983" w:rsidRPr="004048B0" w:rsidRDefault="00A76983" w:rsidP="00A6662B"/>
        </w:tc>
      </w:tr>
      <w:tr w:rsidR="00A76983" w:rsidRPr="004048B0" w14:paraId="642F68FE" w14:textId="77777777" w:rsidTr="00A6662B">
        <w:trPr>
          <w:trHeight w:val="2151"/>
        </w:trPr>
        <w:tc>
          <w:tcPr>
            <w:tcW w:w="10800" w:type="dxa"/>
          </w:tcPr>
          <w:p w14:paraId="3087C8CF" w14:textId="77777777" w:rsidR="00A76983" w:rsidRPr="004048B0" w:rsidRDefault="00A76983" w:rsidP="00A6662B">
            <w:pPr>
              <w:rPr>
                <w:color w:val="000000" w:themeColor="text1"/>
              </w:rPr>
            </w:pPr>
          </w:p>
        </w:tc>
      </w:tr>
      <w:tr w:rsidR="00A76983" w:rsidRPr="004048B0" w14:paraId="4F748FDE" w14:textId="77777777" w:rsidTr="00A6662B">
        <w:trPr>
          <w:trHeight w:val="288"/>
        </w:trPr>
        <w:tc>
          <w:tcPr>
            <w:tcW w:w="10800" w:type="dxa"/>
          </w:tcPr>
          <w:p w14:paraId="09DBC72C" w14:textId="77777777" w:rsidR="00A76983" w:rsidRPr="004048B0" w:rsidRDefault="00A76983" w:rsidP="00A6662B"/>
        </w:tc>
      </w:tr>
      <w:tr w:rsidR="00A76983" w:rsidRPr="004048B0" w14:paraId="73496724" w14:textId="77777777" w:rsidTr="00A6662B">
        <w:trPr>
          <w:trHeight w:val="1656"/>
        </w:trPr>
        <w:tc>
          <w:tcPr>
            <w:tcW w:w="10800" w:type="dxa"/>
          </w:tcPr>
          <w:p w14:paraId="45C009EB" w14:textId="4AFFBFC7" w:rsidR="00A76983" w:rsidRPr="004048B0" w:rsidRDefault="00A76983" w:rsidP="00A6662B">
            <w:pPr>
              <w:pStyle w:val="TableHeader"/>
            </w:pPr>
          </w:p>
        </w:tc>
      </w:tr>
    </w:tbl>
    <w:p w14:paraId="2EC0B0CE" w14:textId="0C5558A5" w:rsidR="00A76983" w:rsidRDefault="00A76983" w:rsidP="00A76983"/>
    <w:p w14:paraId="746B4B9B" w14:textId="77777777" w:rsidR="00A76983" w:rsidRDefault="00A76983" w:rsidP="00A76983">
      <w:pPr>
        <w:tabs>
          <w:tab w:val="left" w:pos="2190"/>
        </w:tabs>
        <w:spacing w:after="160" w:line="259" w:lineRule="auto"/>
      </w:pPr>
      <w:r>
        <w:tab/>
      </w:r>
    </w:p>
    <w:p w14:paraId="2FC82276" w14:textId="31C66A58" w:rsidR="00A76983" w:rsidRDefault="00A76983" w:rsidP="00130CF0">
      <w:pPr>
        <w:spacing w:after="160" w:line="259" w:lineRule="auto"/>
      </w:pPr>
    </w:p>
    <w:p w14:paraId="203C077A" w14:textId="77777777" w:rsidR="00A76983" w:rsidRDefault="00A76983">
      <w:pPr>
        <w:spacing w:after="160" w:line="259" w:lineRule="auto"/>
      </w:pPr>
      <w:r>
        <w:br w:type="page"/>
      </w:r>
    </w:p>
    <w:tbl>
      <w:tblPr>
        <w:tblW w:w="0" w:type="auto"/>
        <w:tblLook w:val="0600" w:firstRow="0" w:lastRow="0" w:firstColumn="0" w:lastColumn="0" w:noHBand="1" w:noVBand="1"/>
      </w:tblPr>
      <w:tblGrid>
        <w:gridCol w:w="10800"/>
      </w:tblGrid>
      <w:tr w:rsidR="00F814A4" w:rsidRPr="004048B0" w14:paraId="37AF250E" w14:textId="77777777" w:rsidTr="00A6662B">
        <w:trPr>
          <w:trHeight w:val="432"/>
        </w:trPr>
        <w:tc>
          <w:tcPr>
            <w:tcW w:w="10800" w:type="dxa"/>
          </w:tcPr>
          <w:p w14:paraId="3BB8B2C6" w14:textId="77777777" w:rsidR="00F814A4" w:rsidRPr="004048B0" w:rsidRDefault="00F814A4" w:rsidP="00A6662B">
            <w:pPr>
              <w:rPr>
                <w:noProof/>
              </w:rPr>
            </w:pPr>
            <w:r w:rsidRPr="004048B0">
              <w:rPr>
                <w:noProof/>
                <w:lang w:eastAsia="en-AU"/>
              </w:rPr>
              <w:lastRenderedPageBreak/>
              <w:drawing>
                <wp:inline distT="0" distB="0" distL="0" distR="0" wp14:anchorId="527A1A35" wp14:editId="314C43C3">
                  <wp:extent cx="2286000" cy="222740"/>
                  <wp:effectExtent l="0" t="0" r="0" b="6350"/>
                  <wp:docPr id="349223126" name="Graphic 34922312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F814A4" w:rsidRPr="004048B0" w14:paraId="484B592F" w14:textId="77777777" w:rsidTr="00A6662B">
        <w:trPr>
          <w:trHeight w:val="1440"/>
        </w:trPr>
        <w:tc>
          <w:tcPr>
            <w:tcW w:w="10800" w:type="dxa"/>
          </w:tcPr>
          <w:p w14:paraId="552D5CBB" w14:textId="0D5FF16C" w:rsidR="00F814A4" w:rsidRPr="004048B0" w:rsidRDefault="00FE3D33" w:rsidP="00A6662B">
            <w:pPr>
              <w:pStyle w:val="Heading2"/>
            </w:pPr>
            <w:r>
              <w:t xml:space="preserve">Cov1D, </w:t>
            </w:r>
            <w:proofErr w:type="gramStart"/>
            <w:r>
              <w:t>LSTM,Transformer</w:t>
            </w:r>
            <w:proofErr w:type="gramEnd"/>
          </w:p>
        </w:tc>
      </w:tr>
      <w:tr w:rsidR="00F814A4" w:rsidRPr="004048B0" w14:paraId="1D667AC4" w14:textId="77777777" w:rsidTr="00A6662B">
        <w:trPr>
          <w:trHeight w:val="1764"/>
        </w:trPr>
        <w:tc>
          <w:tcPr>
            <w:tcW w:w="10800" w:type="dxa"/>
          </w:tcPr>
          <w:p w14:paraId="26263A4B" w14:textId="77777777" w:rsidR="00F814A4" w:rsidRDefault="00FE3D33" w:rsidP="00A6662B">
            <w:pPr>
              <w:spacing w:before="240"/>
            </w:pPr>
            <w:r>
              <w:t xml:space="preserve">The implementation for this 2 model can found in this </w:t>
            </w:r>
            <w:proofErr w:type="spellStart"/>
            <w:r>
              <w:t>github</w:t>
            </w:r>
            <w:proofErr w:type="spellEnd"/>
            <w:r>
              <w:t xml:space="preserve"> link</w:t>
            </w:r>
            <w:r>
              <w:t xml:space="preserve"> </w:t>
            </w:r>
            <w:hyperlink r:id="rId24" w:history="1">
              <w:r w:rsidR="004D3AC4" w:rsidRPr="004D3AC4">
                <w:rPr>
                  <w:rStyle w:val="Hyperlink"/>
                </w:rPr>
                <w:t>Portfolio-Optimization/code/CNN-</w:t>
              </w:r>
              <w:proofErr w:type="spellStart"/>
              <w:r w:rsidR="004D3AC4" w:rsidRPr="004D3AC4">
                <w:rPr>
                  <w:rStyle w:val="Hyperlink"/>
                </w:rPr>
                <w:t>LSTM.ipynb</w:t>
              </w:r>
              <w:proofErr w:type="spellEnd"/>
              <w:r w:rsidR="004D3AC4" w:rsidRPr="004D3AC4">
                <w:rPr>
                  <w:rStyle w:val="Hyperlink"/>
                </w:rPr>
                <w:t xml:space="preserve"> at main · </w:t>
              </w:r>
              <w:proofErr w:type="spellStart"/>
              <w:r w:rsidR="004D3AC4" w:rsidRPr="004D3AC4">
                <w:rPr>
                  <w:rStyle w:val="Hyperlink"/>
                </w:rPr>
                <w:t>ngminteck</w:t>
              </w:r>
              <w:proofErr w:type="spellEnd"/>
              <w:r w:rsidR="004D3AC4" w:rsidRPr="004D3AC4">
                <w:rPr>
                  <w:rStyle w:val="Hyperlink"/>
                </w:rPr>
                <w:t>/Portfolio-Optimization · GitHub</w:t>
              </w:r>
            </w:hyperlink>
            <w:r w:rsidR="004D3AC4">
              <w:t xml:space="preserve"> , </w:t>
            </w:r>
            <w:r w:rsidR="00CA0D36" w:rsidRPr="00CA0D36">
              <w:t xml:space="preserve">It is implemented in </w:t>
            </w:r>
            <w:proofErr w:type="spellStart"/>
            <w:r w:rsidR="00CA0D36" w:rsidRPr="00CA0D36">
              <w:t>PyTorch</w:t>
            </w:r>
            <w:proofErr w:type="spellEnd"/>
            <w:r w:rsidR="00CA0D36" w:rsidRPr="00CA0D36">
              <w:t xml:space="preserve"> and is simple to install on all platforms without needing Linux configuration. The code supports both CUDA and non-CUDA users. It has hyperparameter search implemented using </w:t>
            </w:r>
            <w:proofErr w:type="spellStart"/>
            <w:r w:rsidR="00CA0D36" w:rsidRPr="00CA0D36">
              <w:t>Optuna</w:t>
            </w:r>
            <w:proofErr w:type="spellEnd"/>
            <w:r w:rsidR="00CA0D36" w:rsidRPr="00CA0D36">
              <w:t>. It also records the best performance metrics and saves the model to the corresponding folder, along with the feature importance, which can be loaded later to continue the training</w:t>
            </w:r>
            <w:r w:rsidR="00CA0D36">
              <w:t>.</w:t>
            </w:r>
          </w:p>
          <w:p w14:paraId="31DA43C4" w14:textId="1AE2643B" w:rsidR="002D32C1" w:rsidRPr="004048B0" w:rsidRDefault="00CC2CA5" w:rsidP="00A6662B">
            <w:pPr>
              <w:spacing w:before="240"/>
            </w:pPr>
            <w:r w:rsidRPr="00CC2CA5">
              <w:t>The Conv1D and LSTM implementations have been completed and support both classification and regression. The Transformer, Conv1D-LSTM, and Conv1D-Transformer model implementations are still in progress.</w:t>
            </w:r>
            <w:r>
              <w:t xml:space="preserve"> </w:t>
            </w:r>
            <w:r w:rsidR="00D45117" w:rsidRPr="00D45117">
              <w:t>The Conv1D and LSTM models were implemented with a residual block concept, allowing for easy addition of multiple layers if needed.</w:t>
            </w:r>
          </w:p>
        </w:tc>
      </w:tr>
      <w:tr w:rsidR="00F814A4" w:rsidRPr="004048B0" w14:paraId="7CCB4B8F" w14:textId="77777777" w:rsidTr="00A6662B">
        <w:trPr>
          <w:trHeight w:val="288"/>
        </w:trPr>
        <w:tc>
          <w:tcPr>
            <w:tcW w:w="10800" w:type="dxa"/>
          </w:tcPr>
          <w:p w14:paraId="7F806C65" w14:textId="77777777" w:rsidR="00F814A4" w:rsidRPr="004048B0" w:rsidRDefault="00F814A4" w:rsidP="00A6662B"/>
        </w:tc>
      </w:tr>
      <w:tr w:rsidR="00F814A4" w:rsidRPr="004048B0" w14:paraId="77FAF49C" w14:textId="77777777" w:rsidTr="00A6662B">
        <w:trPr>
          <w:trHeight w:val="2151"/>
        </w:trPr>
        <w:tc>
          <w:tcPr>
            <w:tcW w:w="10800" w:type="dxa"/>
          </w:tcPr>
          <w:p w14:paraId="1E92A084" w14:textId="77777777" w:rsidR="00EF6D26" w:rsidRPr="00EF6D26" w:rsidRDefault="00EF6D26" w:rsidP="00EF6D26">
            <w:pPr>
              <w:numPr>
                <w:ilvl w:val="0"/>
                <w:numId w:val="12"/>
              </w:numPr>
              <w:rPr>
                <w:color w:val="000000" w:themeColor="text1"/>
              </w:rPr>
            </w:pPr>
            <w:r w:rsidRPr="00EF6D26">
              <w:rPr>
                <w:b/>
                <w:bCs/>
                <w:color w:val="000000" w:themeColor="text1"/>
              </w:rPr>
              <w:t>Download and Install CUDA 12.4</w:t>
            </w:r>
            <w:r w:rsidRPr="00EF6D26">
              <w:rPr>
                <w:color w:val="000000" w:themeColor="text1"/>
              </w:rPr>
              <w:t>:</w:t>
            </w:r>
          </w:p>
          <w:p w14:paraId="7A24AED5" w14:textId="77777777" w:rsidR="00EF6D26" w:rsidRPr="00EF6D26" w:rsidRDefault="00EF6D26" w:rsidP="00EF6D26">
            <w:pPr>
              <w:numPr>
                <w:ilvl w:val="1"/>
                <w:numId w:val="12"/>
              </w:numPr>
              <w:rPr>
                <w:color w:val="000000" w:themeColor="text1"/>
              </w:rPr>
            </w:pPr>
            <w:r w:rsidRPr="00EF6D26">
              <w:rPr>
                <w:color w:val="000000" w:themeColor="text1"/>
              </w:rPr>
              <w:t>Visit the CUDA Toolkit Archive and download CUDA 12.4.</w:t>
            </w:r>
          </w:p>
          <w:p w14:paraId="6C541B23" w14:textId="77777777" w:rsidR="00EF6D26" w:rsidRPr="00EF6D26" w:rsidRDefault="00EF6D26" w:rsidP="00EF6D26">
            <w:pPr>
              <w:numPr>
                <w:ilvl w:val="1"/>
                <w:numId w:val="12"/>
              </w:numPr>
              <w:rPr>
                <w:color w:val="000000" w:themeColor="text1"/>
              </w:rPr>
            </w:pPr>
            <w:r w:rsidRPr="00EF6D26">
              <w:rPr>
                <w:color w:val="000000" w:themeColor="text1"/>
              </w:rPr>
              <w:t>Follow the installation instructions provided on the NVIDIA website.</w:t>
            </w:r>
          </w:p>
          <w:p w14:paraId="71A1EDFF" w14:textId="77777777" w:rsidR="00EF6D26" w:rsidRPr="00EF6D26" w:rsidRDefault="00EF6D26" w:rsidP="00EF6D26">
            <w:pPr>
              <w:numPr>
                <w:ilvl w:val="0"/>
                <w:numId w:val="12"/>
              </w:numPr>
              <w:rPr>
                <w:color w:val="000000" w:themeColor="text1"/>
              </w:rPr>
            </w:pPr>
            <w:r w:rsidRPr="00EF6D26">
              <w:rPr>
                <w:b/>
                <w:bCs/>
                <w:color w:val="000000" w:themeColor="text1"/>
              </w:rPr>
              <w:t xml:space="preserve">Download and </w:t>
            </w:r>
            <w:proofErr w:type="gramStart"/>
            <w:r w:rsidRPr="00EF6D26">
              <w:rPr>
                <w:b/>
                <w:bCs/>
                <w:color w:val="000000" w:themeColor="text1"/>
              </w:rPr>
              <w:t>Install</w:t>
            </w:r>
            <w:proofErr w:type="gramEnd"/>
            <w:r w:rsidRPr="00EF6D26">
              <w:rPr>
                <w:b/>
                <w:bCs/>
                <w:color w:val="000000" w:themeColor="text1"/>
              </w:rPr>
              <w:t xml:space="preserve"> </w:t>
            </w:r>
            <w:proofErr w:type="spellStart"/>
            <w:r w:rsidRPr="00EF6D26">
              <w:rPr>
                <w:b/>
                <w:bCs/>
                <w:color w:val="000000" w:themeColor="text1"/>
              </w:rPr>
              <w:t>cuDNN</w:t>
            </w:r>
            <w:proofErr w:type="spellEnd"/>
            <w:r w:rsidRPr="00EF6D26">
              <w:rPr>
                <w:color w:val="000000" w:themeColor="text1"/>
              </w:rPr>
              <w:t>:</w:t>
            </w:r>
          </w:p>
          <w:p w14:paraId="6C343935" w14:textId="77777777" w:rsidR="00EF6D26" w:rsidRPr="00EF6D26" w:rsidRDefault="00EF6D26" w:rsidP="00EF6D26">
            <w:pPr>
              <w:numPr>
                <w:ilvl w:val="1"/>
                <w:numId w:val="12"/>
              </w:numPr>
              <w:rPr>
                <w:color w:val="000000" w:themeColor="text1"/>
              </w:rPr>
            </w:pPr>
            <w:r w:rsidRPr="00EF6D26">
              <w:rPr>
                <w:color w:val="000000" w:themeColor="text1"/>
              </w:rPr>
              <w:t>Go to the CUDA Deep Neural Network (</w:t>
            </w:r>
            <w:proofErr w:type="spellStart"/>
            <w:r w:rsidRPr="00EF6D26">
              <w:rPr>
                <w:color w:val="000000" w:themeColor="text1"/>
              </w:rPr>
              <w:t>cuDNN</w:t>
            </w:r>
            <w:proofErr w:type="spellEnd"/>
            <w:r w:rsidRPr="00EF6D26">
              <w:rPr>
                <w:color w:val="000000" w:themeColor="text1"/>
              </w:rPr>
              <w:t xml:space="preserve">) page and download the latest version of </w:t>
            </w:r>
            <w:proofErr w:type="spellStart"/>
            <w:r w:rsidRPr="00EF6D26">
              <w:rPr>
                <w:color w:val="000000" w:themeColor="text1"/>
              </w:rPr>
              <w:t>cuDNN</w:t>
            </w:r>
            <w:proofErr w:type="spellEnd"/>
            <w:r w:rsidRPr="00EF6D26">
              <w:rPr>
                <w:color w:val="000000" w:themeColor="text1"/>
              </w:rPr>
              <w:t xml:space="preserve"> compatible with CUDA 12.4.</w:t>
            </w:r>
          </w:p>
          <w:p w14:paraId="2A83A3E9" w14:textId="77777777" w:rsidR="00EF6D26" w:rsidRPr="00EF6D26" w:rsidRDefault="00EF6D26" w:rsidP="00EF6D26">
            <w:pPr>
              <w:numPr>
                <w:ilvl w:val="1"/>
                <w:numId w:val="12"/>
              </w:numPr>
              <w:rPr>
                <w:color w:val="000000" w:themeColor="text1"/>
              </w:rPr>
            </w:pPr>
            <w:r w:rsidRPr="00EF6D26">
              <w:rPr>
                <w:color w:val="000000" w:themeColor="text1"/>
              </w:rPr>
              <w:t>Extract the files and copy them into the CUDA installation directory (usually C:\Program Files\NVIDIA GPU Computing Toolkit\CUDA\v12.4).</w:t>
            </w:r>
          </w:p>
          <w:p w14:paraId="1733ECA7" w14:textId="77777777" w:rsidR="00EF6D26" w:rsidRPr="00EF6D26" w:rsidRDefault="00EF6D26" w:rsidP="00EF6D26">
            <w:pPr>
              <w:numPr>
                <w:ilvl w:val="0"/>
                <w:numId w:val="12"/>
              </w:numPr>
              <w:rPr>
                <w:color w:val="000000" w:themeColor="text1"/>
              </w:rPr>
            </w:pPr>
            <w:r w:rsidRPr="00EF6D26">
              <w:rPr>
                <w:b/>
                <w:bCs/>
                <w:color w:val="000000" w:themeColor="text1"/>
              </w:rPr>
              <w:t>Set Up Environment Variables</w:t>
            </w:r>
            <w:r w:rsidRPr="00EF6D26">
              <w:rPr>
                <w:color w:val="000000" w:themeColor="text1"/>
              </w:rPr>
              <w:t>:</w:t>
            </w:r>
          </w:p>
          <w:p w14:paraId="3E0A6F53" w14:textId="77777777" w:rsidR="00EF6D26" w:rsidRPr="00EF6D26" w:rsidRDefault="00EF6D26" w:rsidP="00EF6D26">
            <w:pPr>
              <w:numPr>
                <w:ilvl w:val="1"/>
                <w:numId w:val="12"/>
              </w:numPr>
              <w:rPr>
                <w:color w:val="000000" w:themeColor="text1"/>
              </w:rPr>
            </w:pPr>
            <w:r w:rsidRPr="00EF6D26">
              <w:rPr>
                <w:color w:val="000000" w:themeColor="text1"/>
              </w:rPr>
              <w:t>Add the following paths to your system environment variables:</w:t>
            </w:r>
          </w:p>
          <w:p w14:paraId="315DA6E2" w14:textId="77777777" w:rsidR="00EF6D26" w:rsidRPr="00EF6D26" w:rsidRDefault="00EF6D26" w:rsidP="00EF6D26">
            <w:pPr>
              <w:numPr>
                <w:ilvl w:val="2"/>
                <w:numId w:val="12"/>
              </w:numPr>
              <w:rPr>
                <w:color w:val="000000" w:themeColor="text1"/>
              </w:rPr>
            </w:pPr>
            <w:r w:rsidRPr="00EF6D26">
              <w:rPr>
                <w:color w:val="000000" w:themeColor="text1"/>
              </w:rPr>
              <w:t>CUDA_HOME: C:\Program Files\NVIDIA GPU Computing Toolkit\CUDA\v12.4</w:t>
            </w:r>
          </w:p>
          <w:p w14:paraId="70D7FCDF" w14:textId="77777777" w:rsidR="00EF6D26" w:rsidRDefault="00EF6D26" w:rsidP="00EF6D26">
            <w:pPr>
              <w:numPr>
                <w:ilvl w:val="2"/>
                <w:numId w:val="12"/>
              </w:numPr>
              <w:rPr>
                <w:color w:val="000000" w:themeColor="text1"/>
              </w:rPr>
            </w:pPr>
            <w:r w:rsidRPr="00EF6D26">
              <w:rPr>
                <w:color w:val="000000" w:themeColor="text1"/>
              </w:rPr>
              <w:t>Add C:\Program Files\NVIDIA GPU Computing Toolkit\CUDA\v12.4\bin and C:\Program Files\NVIDIA GPU Computing Toolkit\CUDA\v12.4\</w:t>
            </w:r>
            <w:proofErr w:type="spellStart"/>
            <w:r w:rsidRPr="00EF6D26">
              <w:rPr>
                <w:color w:val="000000" w:themeColor="text1"/>
              </w:rPr>
              <w:t>libnvvp</w:t>
            </w:r>
            <w:proofErr w:type="spellEnd"/>
            <w:r w:rsidRPr="00EF6D26">
              <w:rPr>
                <w:color w:val="000000" w:themeColor="text1"/>
              </w:rPr>
              <w:t> to the PATH variable.</w:t>
            </w:r>
          </w:p>
          <w:p w14:paraId="0ADD62B9" w14:textId="7F940C34" w:rsidR="00540105" w:rsidRPr="00EF6D26" w:rsidRDefault="00540105" w:rsidP="00540105">
            <w:pPr>
              <w:numPr>
                <w:ilvl w:val="0"/>
                <w:numId w:val="12"/>
              </w:numPr>
              <w:rPr>
                <w:color w:val="000000" w:themeColor="text1"/>
              </w:rPr>
            </w:pPr>
            <w:r>
              <w:rPr>
                <w:color w:val="000000" w:themeColor="text1"/>
              </w:rPr>
              <w:t xml:space="preserve">Install </w:t>
            </w:r>
            <w:proofErr w:type="spellStart"/>
            <w:r>
              <w:rPr>
                <w:color w:val="000000" w:themeColor="text1"/>
              </w:rPr>
              <w:t>pytorch</w:t>
            </w:r>
            <w:proofErr w:type="spellEnd"/>
            <w:r>
              <w:rPr>
                <w:color w:val="000000" w:themeColor="text1"/>
              </w:rPr>
              <w:t xml:space="preserve"> </w:t>
            </w:r>
            <w:hyperlink r:id="rId25" w:history="1">
              <w:r w:rsidRPr="00540105">
                <w:rPr>
                  <w:rStyle w:val="Hyperlink"/>
                </w:rPr>
                <w:t xml:space="preserve">Start Locally | </w:t>
              </w:r>
              <w:proofErr w:type="spellStart"/>
              <w:r w:rsidRPr="00540105">
                <w:rPr>
                  <w:rStyle w:val="Hyperlink"/>
                </w:rPr>
                <w:t>PyTorch</w:t>
              </w:r>
              <w:proofErr w:type="spellEnd"/>
            </w:hyperlink>
          </w:p>
          <w:p w14:paraId="7C2A25D9" w14:textId="6796E239" w:rsidR="006B3EF9" w:rsidRPr="004048B0" w:rsidRDefault="006B3EF9" w:rsidP="00A6662B">
            <w:pPr>
              <w:rPr>
                <w:color w:val="000000" w:themeColor="text1"/>
              </w:rPr>
            </w:pPr>
          </w:p>
        </w:tc>
      </w:tr>
      <w:tr w:rsidR="00F814A4" w:rsidRPr="004048B0" w14:paraId="60018317" w14:textId="77777777" w:rsidTr="00A6662B">
        <w:trPr>
          <w:trHeight w:val="288"/>
        </w:trPr>
        <w:tc>
          <w:tcPr>
            <w:tcW w:w="10800" w:type="dxa"/>
          </w:tcPr>
          <w:p w14:paraId="7186EB65" w14:textId="77777777" w:rsidR="00F814A4" w:rsidRPr="004048B0" w:rsidRDefault="00F814A4" w:rsidP="00A6662B"/>
        </w:tc>
      </w:tr>
    </w:tbl>
    <w:p w14:paraId="34DAD267" w14:textId="77777777" w:rsidR="00540105" w:rsidRDefault="00540105">
      <w:r>
        <w:br w:type="page"/>
      </w:r>
    </w:p>
    <w:tbl>
      <w:tblPr>
        <w:tblW w:w="0" w:type="auto"/>
        <w:tblLook w:val="0600" w:firstRow="0" w:lastRow="0" w:firstColumn="0" w:lastColumn="0" w:noHBand="1" w:noVBand="1"/>
      </w:tblPr>
      <w:tblGrid>
        <w:gridCol w:w="10800"/>
      </w:tblGrid>
      <w:tr w:rsidR="00F814A4" w:rsidRPr="004048B0" w14:paraId="1B2E18CC" w14:textId="77777777" w:rsidTr="00A6662B">
        <w:trPr>
          <w:trHeight w:val="1656"/>
        </w:trPr>
        <w:tc>
          <w:tcPr>
            <w:tcW w:w="10800" w:type="dxa"/>
          </w:tcPr>
          <w:tbl>
            <w:tblPr>
              <w:tblW w:w="0" w:type="auto"/>
              <w:tblLook w:val="0600" w:firstRow="0" w:lastRow="0" w:firstColumn="0" w:lastColumn="0" w:noHBand="1" w:noVBand="1"/>
            </w:tblPr>
            <w:tblGrid>
              <w:gridCol w:w="10584"/>
            </w:tblGrid>
            <w:tr w:rsidR="00540105" w:rsidRPr="004048B0" w14:paraId="7B7EE47F" w14:textId="77777777" w:rsidTr="00A6662B">
              <w:trPr>
                <w:trHeight w:val="432"/>
              </w:trPr>
              <w:tc>
                <w:tcPr>
                  <w:tcW w:w="10800" w:type="dxa"/>
                </w:tcPr>
                <w:p w14:paraId="2079CB74" w14:textId="77777777" w:rsidR="00540105" w:rsidRPr="004048B0" w:rsidRDefault="00540105" w:rsidP="00540105">
                  <w:pPr>
                    <w:rPr>
                      <w:noProof/>
                    </w:rPr>
                  </w:pPr>
                  <w:r w:rsidRPr="004048B0">
                    <w:rPr>
                      <w:noProof/>
                      <w:lang w:eastAsia="en-AU"/>
                    </w:rPr>
                    <w:lastRenderedPageBreak/>
                    <w:drawing>
                      <wp:inline distT="0" distB="0" distL="0" distR="0" wp14:anchorId="4C60CA0E" wp14:editId="38345347">
                        <wp:extent cx="2286000" cy="222740"/>
                        <wp:effectExtent l="0" t="0" r="0" b="6350"/>
                        <wp:docPr id="739625368" name="Graphic 73962536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540105" w:rsidRPr="004048B0" w14:paraId="7993D3E5" w14:textId="77777777" w:rsidTr="00A6662B">
              <w:trPr>
                <w:trHeight w:val="1440"/>
              </w:trPr>
              <w:tc>
                <w:tcPr>
                  <w:tcW w:w="10800" w:type="dxa"/>
                </w:tcPr>
                <w:p w14:paraId="4E10E7A7" w14:textId="77777777" w:rsidR="00540105" w:rsidRPr="004048B0" w:rsidRDefault="00540105" w:rsidP="00540105">
                  <w:pPr>
                    <w:pStyle w:val="Heading2"/>
                  </w:pPr>
                  <w:r w:rsidRPr="00D82E9B">
                    <w:t>XGBClassifier</w:t>
                  </w:r>
                  <w:r>
                    <w:t xml:space="preserve"> And </w:t>
                  </w:r>
                  <w:r w:rsidRPr="00EA58AE">
                    <w:t>XGBRegressor</w:t>
                  </w:r>
                </w:p>
              </w:tc>
            </w:tr>
            <w:tr w:rsidR="00540105" w:rsidRPr="004048B0" w14:paraId="06EAA3DA" w14:textId="77777777" w:rsidTr="00A6662B">
              <w:trPr>
                <w:trHeight w:val="1764"/>
              </w:trPr>
              <w:tc>
                <w:tcPr>
                  <w:tcW w:w="10800" w:type="dxa"/>
                </w:tcPr>
                <w:p w14:paraId="3734FD6A" w14:textId="77777777" w:rsidR="00540105" w:rsidRPr="004048B0" w:rsidRDefault="00540105" w:rsidP="00540105">
                  <w:pPr>
                    <w:spacing w:before="240"/>
                  </w:pPr>
                  <w:r>
                    <w:t xml:space="preserve">The implementation for this 2 model can found in this </w:t>
                  </w:r>
                  <w:proofErr w:type="spellStart"/>
                  <w:r>
                    <w:t>github</w:t>
                  </w:r>
                  <w:proofErr w:type="spellEnd"/>
                  <w:r>
                    <w:t xml:space="preserve"> link </w:t>
                  </w:r>
                  <w:hyperlink r:id="rId26" w:history="1">
                    <w:r w:rsidRPr="001E59E6">
                      <w:rPr>
                        <w:rStyle w:val="Hyperlink"/>
                      </w:rPr>
                      <w:t>Portfolio-Optimization/code/</w:t>
                    </w:r>
                    <w:proofErr w:type="spellStart"/>
                    <w:r w:rsidRPr="001E59E6">
                      <w:rPr>
                        <w:rStyle w:val="Hyperlink"/>
                      </w:rPr>
                      <w:t>XBClassifier-XGRegressor.ipynb</w:t>
                    </w:r>
                    <w:proofErr w:type="spellEnd"/>
                    <w:r w:rsidRPr="001E59E6">
                      <w:rPr>
                        <w:rStyle w:val="Hyperlink"/>
                      </w:rPr>
                      <w:t xml:space="preserve"> at main · </w:t>
                    </w:r>
                    <w:proofErr w:type="spellStart"/>
                    <w:r w:rsidRPr="001E59E6">
                      <w:rPr>
                        <w:rStyle w:val="Hyperlink"/>
                      </w:rPr>
                      <w:t>ngminteck</w:t>
                    </w:r>
                    <w:proofErr w:type="spellEnd"/>
                    <w:r w:rsidRPr="001E59E6">
                      <w:rPr>
                        <w:rStyle w:val="Hyperlink"/>
                      </w:rPr>
                      <w:t>/Portfolio-Optimization · GitHub</w:t>
                    </w:r>
                  </w:hyperlink>
                  <w:r>
                    <w:t xml:space="preserve"> . </w:t>
                  </w:r>
                  <w:r w:rsidRPr="0081406C">
                    <w:t xml:space="preserve">It supports both CUDA and non-CUDA users and has hyperparameter search implemented using </w:t>
                  </w:r>
                  <w:proofErr w:type="spellStart"/>
                  <w:r w:rsidRPr="0081406C">
                    <w:t>Optuna</w:t>
                  </w:r>
                  <w:proofErr w:type="spellEnd"/>
                  <w:r w:rsidRPr="0081406C">
                    <w:t>. It also records the best performance metrics and saves the model to the corresponding folder, which can be loaded later to continue the training.</w:t>
                  </w:r>
                  <w:r>
                    <w:t xml:space="preserve"> The feature importance extraction also implemented, however it not useful for some case as all 0 out.</w:t>
                  </w:r>
                </w:p>
              </w:tc>
            </w:tr>
            <w:tr w:rsidR="00540105" w:rsidRPr="004048B0" w14:paraId="7D09CEF0" w14:textId="77777777" w:rsidTr="00A6662B">
              <w:trPr>
                <w:trHeight w:val="288"/>
              </w:trPr>
              <w:tc>
                <w:tcPr>
                  <w:tcW w:w="10800" w:type="dxa"/>
                </w:tcPr>
                <w:p w14:paraId="729C9B96" w14:textId="77777777" w:rsidR="00540105" w:rsidRPr="004048B0" w:rsidRDefault="00540105" w:rsidP="00540105"/>
              </w:tc>
            </w:tr>
            <w:tr w:rsidR="00540105" w:rsidRPr="004048B0" w14:paraId="597E27EC" w14:textId="77777777" w:rsidTr="00A6662B">
              <w:trPr>
                <w:trHeight w:val="2151"/>
              </w:trPr>
              <w:tc>
                <w:tcPr>
                  <w:tcW w:w="10800" w:type="dxa"/>
                </w:tcPr>
                <w:p w14:paraId="7C54BA5B" w14:textId="77777777" w:rsidR="00540105" w:rsidRPr="004048B0" w:rsidRDefault="00540105" w:rsidP="00540105">
                  <w:pPr>
                    <w:rPr>
                      <w:color w:val="000000" w:themeColor="text1"/>
                    </w:rPr>
                  </w:pPr>
                </w:p>
              </w:tc>
            </w:tr>
            <w:tr w:rsidR="00540105" w:rsidRPr="004048B0" w14:paraId="264914D0" w14:textId="77777777" w:rsidTr="00A6662B">
              <w:trPr>
                <w:trHeight w:val="288"/>
              </w:trPr>
              <w:tc>
                <w:tcPr>
                  <w:tcW w:w="10800" w:type="dxa"/>
                </w:tcPr>
                <w:p w14:paraId="57CE741B" w14:textId="77777777" w:rsidR="00540105" w:rsidRPr="004048B0" w:rsidRDefault="00540105" w:rsidP="00540105"/>
              </w:tc>
            </w:tr>
            <w:tr w:rsidR="00540105" w:rsidRPr="004048B0" w14:paraId="71224FEA" w14:textId="77777777" w:rsidTr="00A6662B">
              <w:trPr>
                <w:trHeight w:val="1656"/>
              </w:trPr>
              <w:tc>
                <w:tcPr>
                  <w:tcW w:w="10800" w:type="dxa"/>
                </w:tcPr>
                <w:p w14:paraId="5CB043B5" w14:textId="77777777" w:rsidR="00540105" w:rsidRPr="004048B0" w:rsidRDefault="00540105" w:rsidP="00540105">
                  <w:pPr>
                    <w:pStyle w:val="TableHeader"/>
                  </w:pPr>
                </w:p>
              </w:tc>
            </w:tr>
          </w:tbl>
          <w:p w14:paraId="350EFDDF" w14:textId="4E0BC6EA" w:rsidR="00F814A4" w:rsidRPr="004048B0" w:rsidRDefault="00F814A4" w:rsidP="00EF6D26">
            <w:pPr>
              <w:pStyle w:val="TableHeader"/>
              <w:jc w:val="left"/>
            </w:pPr>
          </w:p>
        </w:tc>
      </w:tr>
    </w:tbl>
    <w:p w14:paraId="403674F1" w14:textId="77777777" w:rsidR="00F814A4" w:rsidRDefault="00F814A4" w:rsidP="00A76983">
      <w:pPr>
        <w:tabs>
          <w:tab w:val="left" w:pos="2190"/>
        </w:tabs>
        <w:spacing w:after="160" w:line="259" w:lineRule="auto"/>
      </w:pPr>
    </w:p>
    <w:p w14:paraId="68345CAF" w14:textId="77777777" w:rsidR="00F814A4" w:rsidRDefault="00F814A4">
      <w:pPr>
        <w:spacing w:after="160" w:line="259" w:lineRule="auto"/>
      </w:pPr>
      <w:r>
        <w:br w:type="page"/>
      </w:r>
    </w:p>
    <w:tbl>
      <w:tblPr>
        <w:tblW w:w="0" w:type="auto"/>
        <w:tblLook w:val="0600" w:firstRow="0" w:lastRow="0" w:firstColumn="0" w:lastColumn="0" w:noHBand="1" w:noVBand="1"/>
      </w:tblPr>
      <w:tblGrid>
        <w:gridCol w:w="10800"/>
      </w:tblGrid>
      <w:tr w:rsidR="00746869" w:rsidRPr="004048B0" w14:paraId="77D7A33D" w14:textId="77777777" w:rsidTr="00A6662B">
        <w:trPr>
          <w:trHeight w:val="432"/>
        </w:trPr>
        <w:tc>
          <w:tcPr>
            <w:tcW w:w="10800" w:type="dxa"/>
          </w:tcPr>
          <w:p w14:paraId="2B871259" w14:textId="77777777" w:rsidR="00746869" w:rsidRPr="004048B0" w:rsidRDefault="00746869" w:rsidP="00A6662B">
            <w:pPr>
              <w:rPr>
                <w:noProof/>
              </w:rPr>
            </w:pPr>
            <w:r w:rsidRPr="004048B0">
              <w:rPr>
                <w:noProof/>
                <w:lang w:eastAsia="en-AU"/>
              </w:rPr>
              <w:lastRenderedPageBreak/>
              <w:drawing>
                <wp:inline distT="0" distB="0" distL="0" distR="0" wp14:anchorId="3B861BF1" wp14:editId="22EABA41">
                  <wp:extent cx="2286000" cy="222740"/>
                  <wp:effectExtent l="0" t="0" r="0" b="6350"/>
                  <wp:docPr id="66061915" name="Graphic 660619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746869" w:rsidRPr="004048B0" w14:paraId="2551A2E1" w14:textId="77777777" w:rsidTr="00A6662B">
        <w:trPr>
          <w:trHeight w:val="1440"/>
        </w:trPr>
        <w:tc>
          <w:tcPr>
            <w:tcW w:w="10800" w:type="dxa"/>
          </w:tcPr>
          <w:p w14:paraId="269E633B" w14:textId="6553572C" w:rsidR="00746869" w:rsidRPr="004048B0" w:rsidRDefault="00746869" w:rsidP="00A6662B">
            <w:pPr>
              <w:pStyle w:val="Heading2"/>
            </w:pPr>
            <w:r>
              <w:t>Model perform</w:t>
            </w:r>
            <w:r w:rsidR="00D82F20">
              <w:t>er result</w:t>
            </w:r>
          </w:p>
        </w:tc>
      </w:tr>
      <w:tr w:rsidR="00746869" w:rsidRPr="004048B0" w14:paraId="6877A65E" w14:textId="77777777" w:rsidTr="00A6662B">
        <w:trPr>
          <w:trHeight w:val="1764"/>
        </w:trPr>
        <w:tc>
          <w:tcPr>
            <w:tcW w:w="10800" w:type="dxa"/>
          </w:tcPr>
          <w:p w14:paraId="529991B5" w14:textId="413BD2D2" w:rsidR="00746869" w:rsidRPr="004048B0" w:rsidRDefault="00D82F20" w:rsidP="00D82F20">
            <w:pPr>
              <w:spacing w:before="240"/>
            </w:pPr>
            <w:r>
              <w:t xml:space="preserve">The model performer result can found in this csv </w:t>
            </w:r>
            <w:hyperlink r:id="rId27" w:history="1">
              <w:r w:rsidRPr="00D82F20">
                <w:rPr>
                  <w:rStyle w:val="Hyperlink"/>
                </w:rPr>
                <w:t xml:space="preserve">Portfolio-Optimization/ticker-best-model.csv at main · </w:t>
              </w:r>
              <w:proofErr w:type="spellStart"/>
              <w:r w:rsidRPr="00D82F20">
                <w:rPr>
                  <w:rStyle w:val="Hyperlink"/>
                </w:rPr>
                <w:t>ngminteck</w:t>
              </w:r>
              <w:proofErr w:type="spellEnd"/>
              <w:r w:rsidRPr="00D82F20">
                <w:rPr>
                  <w:rStyle w:val="Hyperlink"/>
                </w:rPr>
                <w:t>/Portfolio-Optimization · GitHub</w:t>
              </w:r>
            </w:hyperlink>
          </w:p>
        </w:tc>
      </w:tr>
      <w:tr w:rsidR="00746869" w:rsidRPr="004048B0" w14:paraId="2A59548C" w14:textId="77777777" w:rsidTr="00A6662B">
        <w:trPr>
          <w:trHeight w:val="288"/>
        </w:trPr>
        <w:tc>
          <w:tcPr>
            <w:tcW w:w="10800" w:type="dxa"/>
          </w:tcPr>
          <w:p w14:paraId="51364747" w14:textId="77777777" w:rsidR="00746869" w:rsidRPr="004048B0" w:rsidRDefault="00746869" w:rsidP="00A6662B"/>
        </w:tc>
      </w:tr>
      <w:tr w:rsidR="00746869" w:rsidRPr="004048B0" w14:paraId="5F3A543D" w14:textId="77777777" w:rsidTr="00A6662B">
        <w:trPr>
          <w:trHeight w:val="2151"/>
        </w:trPr>
        <w:tc>
          <w:tcPr>
            <w:tcW w:w="10800" w:type="dxa"/>
          </w:tcPr>
          <w:tbl>
            <w:tblPr>
              <w:tblW w:w="0" w:type="auto"/>
              <w:tblLook w:val="0600" w:firstRow="0" w:lastRow="0" w:firstColumn="0" w:lastColumn="0" w:noHBand="1" w:noVBand="1"/>
            </w:tblPr>
            <w:tblGrid>
              <w:gridCol w:w="1551"/>
              <w:gridCol w:w="2239"/>
              <w:gridCol w:w="2239"/>
              <w:gridCol w:w="2316"/>
              <w:gridCol w:w="2239"/>
            </w:tblGrid>
            <w:tr w:rsidR="00CB24AC" w:rsidRPr="004048B0" w14:paraId="1FA1D85E" w14:textId="77777777" w:rsidTr="00A6662B">
              <w:trPr>
                <w:trHeight w:val="616"/>
              </w:trPr>
              <w:tc>
                <w:tcPr>
                  <w:tcW w:w="2114" w:type="dxa"/>
                  <w:tcBorders>
                    <w:bottom w:val="single" w:sz="24" w:space="0" w:color="44546A" w:themeColor="text2"/>
                  </w:tcBorders>
                  <w:vAlign w:val="center"/>
                </w:tcPr>
                <w:p w14:paraId="400D4BF6" w14:textId="2395B254" w:rsidR="00746869" w:rsidRPr="004048B0" w:rsidRDefault="001F6F1F" w:rsidP="00A6662B">
                  <w:pPr>
                    <w:pStyle w:val="TableHeader"/>
                  </w:pPr>
                  <w:r>
                    <w:t>Ticker Symbol</w:t>
                  </w:r>
                </w:p>
              </w:tc>
              <w:tc>
                <w:tcPr>
                  <w:tcW w:w="2115" w:type="dxa"/>
                  <w:tcBorders>
                    <w:bottom w:val="single" w:sz="24" w:space="0" w:color="44546A" w:themeColor="text2"/>
                  </w:tcBorders>
                  <w:vAlign w:val="center"/>
                </w:tcPr>
                <w:p w14:paraId="79365168" w14:textId="77777777" w:rsidR="00746869" w:rsidRDefault="00D82F20" w:rsidP="00A6662B">
                  <w:pPr>
                    <w:pStyle w:val="TableHeader"/>
                  </w:pPr>
                  <w:r>
                    <w:t>Cov1D</w:t>
                  </w:r>
                </w:p>
                <w:p w14:paraId="5927F2AF" w14:textId="0D59FD18" w:rsidR="001F6F1F" w:rsidRPr="004048B0" w:rsidRDefault="001F6F1F" w:rsidP="00A6662B">
                  <w:pPr>
                    <w:pStyle w:val="TableHeader"/>
                  </w:pPr>
                  <w:r>
                    <w:t>Classification</w:t>
                  </w:r>
                </w:p>
              </w:tc>
              <w:tc>
                <w:tcPr>
                  <w:tcW w:w="2115" w:type="dxa"/>
                  <w:tcBorders>
                    <w:bottom w:val="single" w:sz="24" w:space="0" w:color="44546A" w:themeColor="text2"/>
                  </w:tcBorders>
                  <w:vAlign w:val="center"/>
                </w:tcPr>
                <w:p w14:paraId="08E6BA48" w14:textId="77777777" w:rsidR="00746869" w:rsidRDefault="00CB24AC" w:rsidP="00A6662B">
                  <w:pPr>
                    <w:pStyle w:val="TableHeader"/>
                  </w:pPr>
                  <w:r>
                    <w:t>LSTM</w:t>
                  </w:r>
                </w:p>
                <w:p w14:paraId="6C960700" w14:textId="792372DB" w:rsidR="001F6F1F" w:rsidRPr="004048B0" w:rsidRDefault="001F6F1F" w:rsidP="00A6662B">
                  <w:pPr>
                    <w:pStyle w:val="TableHeader"/>
                  </w:pPr>
                  <w:r>
                    <w:t>Classification</w:t>
                  </w:r>
                </w:p>
              </w:tc>
              <w:tc>
                <w:tcPr>
                  <w:tcW w:w="2115" w:type="dxa"/>
                  <w:tcBorders>
                    <w:bottom w:val="single" w:sz="24" w:space="0" w:color="44546A" w:themeColor="text2"/>
                  </w:tcBorders>
                  <w:vAlign w:val="center"/>
                </w:tcPr>
                <w:p w14:paraId="52978CA0" w14:textId="0D3D70A5" w:rsidR="00746869" w:rsidRPr="004048B0" w:rsidRDefault="00CB24AC" w:rsidP="00A6662B">
                  <w:pPr>
                    <w:pStyle w:val="TableHeader"/>
                  </w:pPr>
                  <w:r>
                    <w:t>XGBCLASSIFER</w:t>
                  </w:r>
                </w:p>
              </w:tc>
              <w:tc>
                <w:tcPr>
                  <w:tcW w:w="2115" w:type="dxa"/>
                  <w:tcBorders>
                    <w:bottom w:val="single" w:sz="24" w:space="0" w:color="44546A" w:themeColor="text2"/>
                  </w:tcBorders>
                  <w:vAlign w:val="center"/>
                </w:tcPr>
                <w:p w14:paraId="1B24786C" w14:textId="77777777" w:rsidR="00746869" w:rsidRDefault="00CB24AC" w:rsidP="00A6662B">
                  <w:pPr>
                    <w:pStyle w:val="TableHeader"/>
                  </w:pPr>
                  <w:r>
                    <w:t>Transformer</w:t>
                  </w:r>
                </w:p>
                <w:p w14:paraId="1AFAB942" w14:textId="47CDF0F1" w:rsidR="001F6F1F" w:rsidRPr="004048B0" w:rsidRDefault="001F6F1F" w:rsidP="00A6662B">
                  <w:pPr>
                    <w:pStyle w:val="TableHeader"/>
                  </w:pPr>
                  <w:r>
                    <w:t>Classification</w:t>
                  </w:r>
                </w:p>
              </w:tc>
            </w:tr>
            <w:tr w:rsidR="00CB24AC" w:rsidRPr="004048B0" w14:paraId="412C0206" w14:textId="77777777" w:rsidTr="00A6662B">
              <w:tc>
                <w:tcPr>
                  <w:tcW w:w="2114" w:type="dxa"/>
                  <w:tcBorders>
                    <w:top w:val="single" w:sz="24" w:space="0" w:color="44546A" w:themeColor="text2"/>
                    <w:right w:val="single" w:sz="8" w:space="0" w:color="E7E6E6" w:themeColor="background2"/>
                  </w:tcBorders>
                </w:tcPr>
                <w:p w14:paraId="1EF65B41" w14:textId="337D6B67" w:rsidR="00746869" w:rsidRPr="004048B0" w:rsidRDefault="00347703" w:rsidP="00A6662B">
                  <w:pPr>
                    <w:pStyle w:val="TableLeft1"/>
                  </w:pPr>
                  <w:r>
                    <w:t>CL=12 (CRUDE OIL)</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6C177C91" w14:textId="3BF51980" w:rsidR="00746869" w:rsidRPr="004048B0" w:rsidRDefault="00347703" w:rsidP="00A6662B">
                  <w:pPr>
                    <w:pStyle w:val="TableData"/>
                  </w:pPr>
                  <w:r>
                    <w:t>0.</w:t>
                  </w:r>
                  <w:r w:rsidR="001F6F1F">
                    <w:t>7</w:t>
                  </w:r>
                  <w:r w:rsidR="00B436A0">
                    <w:t>6</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5C12AA1B" w14:textId="005951D5" w:rsidR="00746869" w:rsidRPr="004048B0" w:rsidRDefault="00B06882" w:rsidP="00A6662B">
                  <w:pPr>
                    <w:pStyle w:val="TableData"/>
                  </w:pPr>
                  <w:r>
                    <w:t>0.81</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5314A925" w14:textId="0E9D1DEB" w:rsidR="00746869" w:rsidRPr="004048B0" w:rsidRDefault="00977CDC" w:rsidP="00A6662B">
                  <w:pPr>
                    <w:pStyle w:val="TableData"/>
                  </w:pPr>
                  <w:r>
                    <w:t>0.</w:t>
                  </w:r>
                  <w:r w:rsidR="00ED522E">
                    <w:t>73</w:t>
                  </w:r>
                </w:p>
              </w:tc>
              <w:tc>
                <w:tcPr>
                  <w:tcW w:w="2115" w:type="dxa"/>
                  <w:tcBorders>
                    <w:top w:val="single" w:sz="24" w:space="0" w:color="44546A" w:themeColor="text2"/>
                    <w:left w:val="single" w:sz="8" w:space="0" w:color="E7E6E6" w:themeColor="background2"/>
                  </w:tcBorders>
                  <w:vAlign w:val="center"/>
                </w:tcPr>
                <w:p w14:paraId="5AA9DA64" w14:textId="7C74BB9C" w:rsidR="00746869" w:rsidRPr="004048B0" w:rsidRDefault="00595B9D" w:rsidP="00A6662B">
                  <w:pPr>
                    <w:pStyle w:val="TableData"/>
                  </w:pPr>
                  <w:r>
                    <w:t>?</w:t>
                  </w:r>
                </w:p>
              </w:tc>
            </w:tr>
            <w:tr w:rsidR="00CB24AC" w:rsidRPr="004048B0" w14:paraId="657437C7" w14:textId="77777777" w:rsidTr="00A6662B">
              <w:tc>
                <w:tcPr>
                  <w:tcW w:w="2114" w:type="dxa"/>
                  <w:tcBorders>
                    <w:right w:val="single" w:sz="8" w:space="0" w:color="E7E6E6" w:themeColor="background2"/>
                  </w:tcBorders>
                  <w:vAlign w:val="center"/>
                </w:tcPr>
                <w:p w14:paraId="505675E6" w14:textId="399D368F" w:rsidR="00746869" w:rsidRPr="004048B0" w:rsidRDefault="001F6F1F" w:rsidP="00A6662B">
                  <w:pPr>
                    <w:pStyle w:val="TableLeft2"/>
                  </w:pPr>
                  <w:r>
                    <w:t>NVDA</w:t>
                  </w:r>
                </w:p>
              </w:tc>
              <w:tc>
                <w:tcPr>
                  <w:tcW w:w="2115" w:type="dxa"/>
                  <w:tcBorders>
                    <w:left w:val="single" w:sz="8" w:space="0" w:color="E7E6E6" w:themeColor="background2"/>
                    <w:right w:val="single" w:sz="8" w:space="0" w:color="E7E6E6" w:themeColor="background2"/>
                  </w:tcBorders>
                  <w:vAlign w:val="center"/>
                </w:tcPr>
                <w:p w14:paraId="1FF5CA9A" w14:textId="68381ABD" w:rsidR="00746869" w:rsidRPr="004048B0" w:rsidRDefault="00085D45" w:rsidP="00A6662B">
                  <w:pPr>
                    <w:pStyle w:val="TableData"/>
                  </w:pPr>
                  <w:r>
                    <w:t>0.5</w:t>
                  </w:r>
                  <w:r w:rsidR="00B436A0">
                    <w:t>5</w:t>
                  </w:r>
                </w:p>
              </w:tc>
              <w:tc>
                <w:tcPr>
                  <w:tcW w:w="2115" w:type="dxa"/>
                  <w:tcBorders>
                    <w:left w:val="single" w:sz="8" w:space="0" w:color="E7E6E6" w:themeColor="background2"/>
                    <w:right w:val="single" w:sz="8" w:space="0" w:color="E7E6E6" w:themeColor="background2"/>
                  </w:tcBorders>
                  <w:vAlign w:val="center"/>
                </w:tcPr>
                <w:p w14:paraId="336A4BD0" w14:textId="21B616CA" w:rsidR="00746869" w:rsidRPr="004048B0" w:rsidRDefault="00B06882" w:rsidP="00A6662B">
                  <w:pPr>
                    <w:pStyle w:val="TableData"/>
                  </w:pPr>
                  <w:r>
                    <w:t>0.77</w:t>
                  </w:r>
                </w:p>
              </w:tc>
              <w:tc>
                <w:tcPr>
                  <w:tcW w:w="2115" w:type="dxa"/>
                  <w:tcBorders>
                    <w:left w:val="single" w:sz="8" w:space="0" w:color="E7E6E6" w:themeColor="background2"/>
                    <w:right w:val="single" w:sz="8" w:space="0" w:color="E7E6E6" w:themeColor="background2"/>
                  </w:tcBorders>
                  <w:vAlign w:val="center"/>
                </w:tcPr>
                <w:p w14:paraId="0FEB4A8D" w14:textId="2DCBB91F" w:rsidR="00746869" w:rsidRPr="004048B0" w:rsidRDefault="00ED522E" w:rsidP="00A6662B">
                  <w:pPr>
                    <w:pStyle w:val="TableData"/>
                  </w:pPr>
                  <w:r>
                    <w:t>0.73</w:t>
                  </w:r>
                </w:p>
              </w:tc>
              <w:tc>
                <w:tcPr>
                  <w:tcW w:w="2115" w:type="dxa"/>
                  <w:tcBorders>
                    <w:left w:val="single" w:sz="8" w:space="0" w:color="E7E6E6" w:themeColor="background2"/>
                  </w:tcBorders>
                  <w:vAlign w:val="center"/>
                </w:tcPr>
                <w:p w14:paraId="5097AA7C" w14:textId="7B9DA80D" w:rsidR="00746869" w:rsidRPr="004048B0" w:rsidRDefault="00595B9D" w:rsidP="00A6662B">
                  <w:pPr>
                    <w:pStyle w:val="TableData"/>
                  </w:pPr>
                  <w:r>
                    <w:t>?</w:t>
                  </w:r>
                </w:p>
              </w:tc>
            </w:tr>
            <w:tr w:rsidR="00CB24AC" w:rsidRPr="004048B0" w14:paraId="01484CC7" w14:textId="77777777" w:rsidTr="00A6662B">
              <w:tc>
                <w:tcPr>
                  <w:tcW w:w="2114" w:type="dxa"/>
                  <w:tcBorders>
                    <w:right w:val="single" w:sz="8" w:space="0" w:color="E7E6E6" w:themeColor="background2"/>
                  </w:tcBorders>
                  <w:vAlign w:val="center"/>
                </w:tcPr>
                <w:p w14:paraId="368CBA3D" w14:textId="53972430" w:rsidR="00746869" w:rsidRPr="004048B0" w:rsidRDefault="001F6F1F" w:rsidP="00A6662B">
                  <w:pPr>
                    <w:pStyle w:val="TableLeft3"/>
                  </w:pPr>
                  <w:r>
                    <w:t>SDUSD=X</w:t>
                  </w:r>
                </w:p>
              </w:tc>
              <w:tc>
                <w:tcPr>
                  <w:tcW w:w="2115" w:type="dxa"/>
                  <w:tcBorders>
                    <w:left w:val="single" w:sz="8" w:space="0" w:color="E7E6E6" w:themeColor="background2"/>
                    <w:right w:val="single" w:sz="8" w:space="0" w:color="E7E6E6" w:themeColor="background2"/>
                  </w:tcBorders>
                  <w:vAlign w:val="center"/>
                </w:tcPr>
                <w:p w14:paraId="4FD1940B" w14:textId="2F3EAFDF" w:rsidR="00746869" w:rsidRPr="004048B0" w:rsidRDefault="00B436A0" w:rsidP="00A6662B">
                  <w:pPr>
                    <w:pStyle w:val="TableData"/>
                  </w:pPr>
                  <w:r>
                    <w:t>0.6</w:t>
                  </w:r>
                </w:p>
              </w:tc>
              <w:tc>
                <w:tcPr>
                  <w:tcW w:w="2115" w:type="dxa"/>
                  <w:tcBorders>
                    <w:left w:val="single" w:sz="8" w:space="0" w:color="E7E6E6" w:themeColor="background2"/>
                    <w:right w:val="single" w:sz="8" w:space="0" w:color="E7E6E6" w:themeColor="background2"/>
                  </w:tcBorders>
                  <w:vAlign w:val="center"/>
                </w:tcPr>
                <w:p w14:paraId="36295AB0" w14:textId="5A238420" w:rsidR="00746869" w:rsidRPr="004048B0" w:rsidRDefault="00977CDC" w:rsidP="00A6662B">
                  <w:pPr>
                    <w:pStyle w:val="TableData"/>
                  </w:pPr>
                  <w:r>
                    <w:t>0.86</w:t>
                  </w:r>
                </w:p>
              </w:tc>
              <w:tc>
                <w:tcPr>
                  <w:tcW w:w="2115" w:type="dxa"/>
                  <w:tcBorders>
                    <w:left w:val="single" w:sz="8" w:space="0" w:color="E7E6E6" w:themeColor="background2"/>
                    <w:right w:val="single" w:sz="8" w:space="0" w:color="E7E6E6" w:themeColor="background2"/>
                  </w:tcBorders>
                  <w:vAlign w:val="center"/>
                </w:tcPr>
                <w:p w14:paraId="6B88F2F8" w14:textId="679B6471" w:rsidR="00746869" w:rsidRPr="004048B0" w:rsidRDefault="00ED522E" w:rsidP="00A6662B">
                  <w:pPr>
                    <w:pStyle w:val="TableData"/>
                  </w:pPr>
                  <w:r>
                    <w:t>0.69</w:t>
                  </w:r>
                </w:p>
              </w:tc>
              <w:tc>
                <w:tcPr>
                  <w:tcW w:w="2115" w:type="dxa"/>
                  <w:tcBorders>
                    <w:left w:val="single" w:sz="8" w:space="0" w:color="E7E6E6" w:themeColor="background2"/>
                  </w:tcBorders>
                  <w:vAlign w:val="center"/>
                </w:tcPr>
                <w:p w14:paraId="7FDDF68C" w14:textId="33C4A935" w:rsidR="00746869" w:rsidRPr="004048B0" w:rsidRDefault="00595B9D" w:rsidP="00A6662B">
                  <w:pPr>
                    <w:pStyle w:val="TableData"/>
                  </w:pPr>
                  <w:r>
                    <w:t>?</w:t>
                  </w:r>
                </w:p>
              </w:tc>
            </w:tr>
            <w:tr w:rsidR="001F6F1F" w:rsidRPr="004048B0" w14:paraId="7569B3EE" w14:textId="77777777" w:rsidTr="00A6662B">
              <w:tc>
                <w:tcPr>
                  <w:tcW w:w="2114" w:type="dxa"/>
                  <w:tcBorders>
                    <w:right w:val="single" w:sz="8" w:space="0" w:color="E7E6E6" w:themeColor="background2"/>
                  </w:tcBorders>
                  <w:vAlign w:val="center"/>
                </w:tcPr>
                <w:p w14:paraId="3C127FD6" w14:textId="17322733" w:rsidR="001F6F1F" w:rsidRDefault="00085D45" w:rsidP="00A6662B">
                  <w:pPr>
                    <w:pStyle w:val="TableLeft3"/>
                  </w:pPr>
                  <w:r>
                    <w:t>USDSD=X</w:t>
                  </w:r>
                </w:p>
              </w:tc>
              <w:tc>
                <w:tcPr>
                  <w:tcW w:w="2115" w:type="dxa"/>
                  <w:tcBorders>
                    <w:left w:val="single" w:sz="8" w:space="0" w:color="E7E6E6" w:themeColor="background2"/>
                    <w:right w:val="single" w:sz="8" w:space="0" w:color="E7E6E6" w:themeColor="background2"/>
                  </w:tcBorders>
                  <w:vAlign w:val="center"/>
                </w:tcPr>
                <w:p w14:paraId="2CBF16D3" w14:textId="45AA974F" w:rsidR="001F6F1F" w:rsidRDefault="00B436A0" w:rsidP="00A6662B">
                  <w:pPr>
                    <w:pStyle w:val="TableData"/>
                  </w:pPr>
                  <w:r>
                    <w:t>0.66</w:t>
                  </w:r>
                </w:p>
              </w:tc>
              <w:tc>
                <w:tcPr>
                  <w:tcW w:w="2115" w:type="dxa"/>
                  <w:tcBorders>
                    <w:left w:val="single" w:sz="8" w:space="0" w:color="E7E6E6" w:themeColor="background2"/>
                    <w:right w:val="single" w:sz="8" w:space="0" w:color="E7E6E6" w:themeColor="background2"/>
                  </w:tcBorders>
                  <w:vAlign w:val="center"/>
                </w:tcPr>
                <w:p w14:paraId="39DB6D93" w14:textId="4A8AD6A6" w:rsidR="001F6F1F" w:rsidRDefault="00977CDC" w:rsidP="00A6662B">
                  <w:pPr>
                    <w:pStyle w:val="TableData"/>
                  </w:pPr>
                  <w:r>
                    <w:t>0.86</w:t>
                  </w:r>
                </w:p>
              </w:tc>
              <w:tc>
                <w:tcPr>
                  <w:tcW w:w="2115" w:type="dxa"/>
                  <w:tcBorders>
                    <w:left w:val="single" w:sz="8" w:space="0" w:color="E7E6E6" w:themeColor="background2"/>
                    <w:right w:val="single" w:sz="8" w:space="0" w:color="E7E6E6" w:themeColor="background2"/>
                  </w:tcBorders>
                  <w:vAlign w:val="center"/>
                </w:tcPr>
                <w:p w14:paraId="320780D6" w14:textId="3B7FAE90" w:rsidR="001F6F1F" w:rsidRDefault="00ED522E" w:rsidP="00A6662B">
                  <w:pPr>
                    <w:pStyle w:val="TableData"/>
                  </w:pPr>
                  <w:r>
                    <w:t>0.71</w:t>
                  </w:r>
                </w:p>
              </w:tc>
              <w:tc>
                <w:tcPr>
                  <w:tcW w:w="2115" w:type="dxa"/>
                  <w:tcBorders>
                    <w:left w:val="single" w:sz="8" w:space="0" w:color="E7E6E6" w:themeColor="background2"/>
                  </w:tcBorders>
                  <w:vAlign w:val="center"/>
                </w:tcPr>
                <w:p w14:paraId="64E662D0" w14:textId="1A9C3604" w:rsidR="001F6F1F" w:rsidRDefault="00595B9D" w:rsidP="00A6662B">
                  <w:pPr>
                    <w:pStyle w:val="TableData"/>
                  </w:pPr>
                  <w:r>
                    <w:t>?</w:t>
                  </w:r>
                </w:p>
              </w:tc>
            </w:tr>
          </w:tbl>
          <w:p w14:paraId="4DB621C5" w14:textId="77777777" w:rsidR="00746869" w:rsidRPr="004048B0" w:rsidRDefault="00746869" w:rsidP="00A6662B">
            <w:pPr>
              <w:rPr>
                <w:color w:val="000000" w:themeColor="text1"/>
              </w:rPr>
            </w:pPr>
          </w:p>
        </w:tc>
      </w:tr>
      <w:tr w:rsidR="00595B9D" w:rsidRPr="004048B0" w14:paraId="598D5AF2" w14:textId="77777777" w:rsidTr="00A6662B">
        <w:trPr>
          <w:trHeight w:val="2151"/>
        </w:trPr>
        <w:tc>
          <w:tcPr>
            <w:tcW w:w="10800" w:type="dxa"/>
          </w:tcPr>
          <w:p w14:paraId="16C5BBE9" w14:textId="77777777" w:rsidR="00595B9D" w:rsidRDefault="00595B9D" w:rsidP="00A6662B">
            <w:pPr>
              <w:pStyle w:val="TableHeader"/>
            </w:pPr>
          </w:p>
          <w:tbl>
            <w:tblPr>
              <w:tblW w:w="0" w:type="auto"/>
              <w:tblLook w:val="0600" w:firstRow="0" w:lastRow="0" w:firstColumn="0" w:lastColumn="0" w:noHBand="1" w:noVBand="1"/>
            </w:tblPr>
            <w:tblGrid>
              <w:gridCol w:w="2041"/>
              <w:gridCol w:w="2080"/>
              <w:gridCol w:w="2080"/>
              <w:gridCol w:w="2278"/>
              <w:gridCol w:w="2105"/>
            </w:tblGrid>
            <w:tr w:rsidR="00595B9D" w:rsidRPr="004048B0" w14:paraId="15E1E7E6" w14:textId="77777777" w:rsidTr="00A6662B">
              <w:trPr>
                <w:trHeight w:val="616"/>
              </w:trPr>
              <w:tc>
                <w:tcPr>
                  <w:tcW w:w="2114" w:type="dxa"/>
                  <w:tcBorders>
                    <w:bottom w:val="single" w:sz="24" w:space="0" w:color="44546A" w:themeColor="text2"/>
                  </w:tcBorders>
                  <w:vAlign w:val="center"/>
                </w:tcPr>
                <w:p w14:paraId="3AC695D0" w14:textId="77777777" w:rsidR="00595B9D" w:rsidRPr="004048B0" w:rsidRDefault="00595B9D" w:rsidP="00595B9D">
                  <w:pPr>
                    <w:pStyle w:val="TableHeader"/>
                  </w:pPr>
                  <w:r>
                    <w:t>Ticker Symbol</w:t>
                  </w:r>
                </w:p>
              </w:tc>
              <w:tc>
                <w:tcPr>
                  <w:tcW w:w="2115" w:type="dxa"/>
                  <w:tcBorders>
                    <w:bottom w:val="single" w:sz="24" w:space="0" w:color="44546A" w:themeColor="text2"/>
                  </w:tcBorders>
                  <w:vAlign w:val="center"/>
                </w:tcPr>
                <w:p w14:paraId="6F6E20EE" w14:textId="77777777" w:rsidR="00595B9D" w:rsidRDefault="00595B9D" w:rsidP="00595B9D">
                  <w:pPr>
                    <w:pStyle w:val="TableHeader"/>
                  </w:pPr>
                  <w:r>
                    <w:t>Cov1D</w:t>
                  </w:r>
                </w:p>
                <w:p w14:paraId="6EF23887" w14:textId="703C9545" w:rsidR="00595B9D" w:rsidRPr="004048B0" w:rsidRDefault="00595B9D" w:rsidP="00595B9D">
                  <w:pPr>
                    <w:pStyle w:val="TableHeader"/>
                  </w:pPr>
                  <w:r>
                    <w:t>Regression</w:t>
                  </w:r>
                </w:p>
              </w:tc>
              <w:tc>
                <w:tcPr>
                  <w:tcW w:w="2115" w:type="dxa"/>
                  <w:tcBorders>
                    <w:bottom w:val="single" w:sz="24" w:space="0" w:color="44546A" w:themeColor="text2"/>
                  </w:tcBorders>
                  <w:vAlign w:val="center"/>
                </w:tcPr>
                <w:p w14:paraId="5D6F8CCD" w14:textId="77777777" w:rsidR="00595B9D" w:rsidRDefault="00595B9D" w:rsidP="00595B9D">
                  <w:pPr>
                    <w:pStyle w:val="TableHeader"/>
                  </w:pPr>
                  <w:r>
                    <w:t>LSTM</w:t>
                  </w:r>
                </w:p>
                <w:p w14:paraId="1B7974C2" w14:textId="7F1E83C3" w:rsidR="00595B9D" w:rsidRPr="004048B0" w:rsidRDefault="00595B9D" w:rsidP="00595B9D">
                  <w:pPr>
                    <w:pStyle w:val="TableHeader"/>
                  </w:pPr>
                  <w:r>
                    <w:t>Regression</w:t>
                  </w:r>
                </w:p>
              </w:tc>
              <w:tc>
                <w:tcPr>
                  <w:tcW w:w="2115" w:type="dxa"/>
                  <w:tcBorders>
                    <w:bottom w:val="single" w:sz="24" w:space="0" w:color="44546A" w:themeColor="text2"/>
                  </w:tcBorders>
                  <w:vAlign w:val="center"/>
                </w:tcPr>
                <w:p w14:paraId="1D80F99D" w14:textId="4B21523E" w:rsidR="00595B9D" w:rsidRPr="004048B0" w:rsidRDefault="00595B9D" w:rsidP="00595B9D">
                  <w:pPr>
                    <w:pStyle w:val="TableHeader"/>
                  </w:pPr>
                  <w:proofErr w:type="spellStart"/>
                  <w:r>
                    <w:t>XGB</w:t>
                  </w:r>
                  <w:r>
                    <w:t>Regressor</w:t>
                  </w:r>
                  <w:proofErr w:type="spellEnd"/>
                </w:p>
              </w:tc>
              <w:tc>
                <w:tcPr>
                  <w:tcW w:w="2115" w:type="dxa"/>
                  <w:tcBorders>
                    <w:bottom w:val="single" w:sz="24" w:space="0" w:color="44546A" w:themeColor="text2"/>
                  </w:tcBorders>
                  <w:vAlign w:val="center"/>
                </w:tcPr>
                <w:p w14:paraId="77F4CC48" w14:textId="77777777" w:rsidR="00595B9D" w:rsidRDefault="00595B9D" w:rsidP="00595B9D">
                  <w:pPr>
                    <w:pStyle w:val="TableHeader"/>
                  </w:pPr>
                  <w:r>
                    <w:t>Transformer</w:t>
                  </w:r>
                </w:p>
                <w:p w14:paraId="054DD49B" w14:textId="504D8A54" w:rsidR="00595B9D" w:rsidRPr="004048B0" w:rsidRDefault="00595B9D" w:rsidP="00595B9D">
                  <w:pPr>
                    <w:pStyle w:val="TableHeader"/>
                  </w:pPr>
                  <w:r>
                    <w:t>Regression</w:t>
                  </w:r>
                </w:p>
              </w:tc>
            </w:tr>
            <w:tr w:rsidR="00595B9D" w:rsidRPr="004048B0" w14:paraId="3610E0A3" w14:textId="77777777" w:rsidTr="00A6662B">
              <w:tc>
                <w:tcPr>
                  <w:tcW w:w="2114" w:type="dxa"/>
                  <w:tcBorders>
                    <w:top w:val="single" w:sz="24" w:space="0" w:color="44546A" w:themeColor="text2"/>
                    <w:right w:val="single" w:sz="8" w:space="0" w:color="E7E6E6" w:themeColor="background2"/>
                  </w:tcBorders>
                </w:tcPr>
                <w:p w14:paraId="168A0EC4" w14:textId="77777777" w:rsidR="00595B9D" w:rsidRPr="004048B0" w:rsidRDefault="00595B9D" w:rsidP="00595B9D">
                  <w:pPr>
                    <w:pStyle w:val="TableLeft1"/>
                  </w:pPr>
                  <w:r>
                    <w:t>CL=12 (CRUDE OIL)</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49652F1F" w14:textId="7D433341" w:rsidR="00595B9D" w:rsidRPr="004048B0" w:rsidRDefault="00A47A1D" w:rsidP="00595B9D">
                  <w:pPr>
                    <w:pStyle w:val="TableData"/>
                  </w:pPr>
                  <w:r>
                    <w:t>1.39</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49CDA1C3" w14:textId="4A2B9B93" w:rsidR="00595B9D" w:rsidRPr="004048B0" w:rsidRDefault="00FD0A33" w:rsidP="00595B9D">
                  <w:pPr>
                    <w:pStyle w:val="TableData"/>
                  </w:pPr>
                  <w:r>
                    <w:t>1.21</w:t>
                  </w:r>
                </w:p>
              </w:tc>
              <w:tc>
                <w:tcPr>
                  <w:tcW w:w="2115" w:type="dxa"/>
                  <w:tcBorders>
                    <w:top w:val="single" w:sz="24" w:space="0" w:color="44546A" w:themeColor="text2"/>
                    <w:left w:val="single" w:sz="8" w:space="0" w:color="E7E6E6" w:themeColor="background2"/>
                    <w:right w:val="single" w:sz="8" w:space="0" w:color="E7E6E6" w:themeColor="background2"/>
                  </w:tcBorders>
                  <w:vAlign w:val="center"/>
                </w:tcPr>
                <w:p w14:paraId="70C38616" w14:textId="752D295C" w:rsidR="00595B9D" w:rsidRPr="004048B0" w:rsidRDefault="005C4CAE" w:rsidP="00595B9D">
                  <w:pPr>
                    <w:pStyle w:val="TableData"/>
                  </w:pPr>
                  <w:r>
                    <w:t>1.24</w:t>
                  </w:r>
                </w:p>
              </w:tc>
              <w:tc>
                <w:tcPr>
                  <w:tcW w:w="2115" w:type="dxa"/>
                  <w:tcBorders>
                    <w:top w:val="single" w:sz="24" w:space="0" w:color="44546A" w:themeColor="text2"/>
                    <w:left w:val="single" w:sz="8" w:space="0" w:color="E7E6E6" w:themeColor="background2"/>
                  </w:tcBorders>
                  <w:vAlign w:val="center"/>
                </w:tcPr>
                <w:p w14:paraId="17FBE870" w14:textId="77777777" w:rsidR="00595B9D" w:rsidRPr="004048B0" w:rsidRDefault="00595B9D" w:rsidP="00595B9D">
                  <w:pPr>
                    <w:pStyle w:val="TableData"/>
                  </w:pPr>
                  <w:r>
                    <w:t>?</w:t>
                  </w:r>
                </w:p>
              </w:tc>
            </w:tr>
            <w:tr w:rsidR="00595B9D" w:rsidRPr="004048B0" w14:paraId="27778B0B" w14:textId="77777777" w:rsidTr="00A6662B">
              <w:tc>
                <w:tcPr>
                  <w:tcW w:w="2114" w:type="dxa"/>
                  <w:tcBorders>
                    <w:right w:val="single" w:sz="8" w:space="0" w:color="E7E6E6" w:themeColor="background2"/>
                  </w:tcBorders>
                  <w:vAlign w:val="center"/>
                </w:tcPr>
                <w:p w14:paraId="40869FC9" w14:textId="77777777" w:rsidR="00595B9D" w:rsidRPr="004048B0" w:rsidRDefault="00595B9D" w:rsidP="00595B9D">
                  <w:pPr>
                    <w:pStyle w:val="TableLeft2"/>
                  </w:pPr>
                  <w:r>
                    <w:t>NVDA</w:t>
                  </w:r>
                </w:p>
              </w:tc>
              <w:tc>
                <w:tcPr>
                  <w:tcW w:w="2115" w:type="dxa"/>
                  <w:tcBorders>
                    <w:left w:val="single" w:sz="8" w:space="0" w:color="E7E6E6" w:themeColor="background2"/>
                    <w:right w:val="single" w:sz="8" w:space="0" w:color="E7E6E6" w:themeColor="background2"/>
                  </w:tcBorders>
                  <w:vAlign w:val="center"/>
                </w:tcPr>
                <w:p w14:paraId="07ACC24E" w14:textId="534355FD" w:rsidR="00595B9D" w:rsidRPr="004048B0" w:rsidRDefault="00A47A1D" w:rsidP="00595B9D">
                  <w:pPr>
                    <w:pStyle w:val="TableData"/>
                  </w:pPr>
                  <w:r>
                    <w:t>4.17</w:t>
                  </w:r>
                </w:p>
              </w:tc>
              <w:tc>
                <w:tcPr>
                  <w:tcW w:w="2115" w:type="dxa"/>
                  <w:tcBorders>
                    <w:left w:val="single" w:sz="8" w:space="0" w:color="E7E6E6" w:themeColor="background2"/>
                    <w:right w:val="single" w:sz="8" w:space="0" w:color="E7E6E6" w:themeColor="background2"/>
                  </w:tcBorders>
                  <w:vAlign w:val="center"/>
                </w:tcPr>
                <w:p w14:paraId="09A6ED7A" w14:textId="0CA4B637" w:rsidR="00595B9D" w:rsidRPr="004048B0" w:rsidRDefault="00C94CA6" w:rsidP="00595B9D">
                  <w:pPr>
                    <w:pStyle w:val="TableData"/>
                  </w:pPr>
                  <w:r>
                    <w:t>3.76</w:t>
                  </w:r>
                </w:p>
              </w:tc>
              <w:tc>
                <w:tcPr>
                  <w:tcW w:w="2115" w:type="dxa"/>
                  <w:tcBorders>
                    <w:left w:val="single" w:sz="8" w:space="0" w:color="E7E6E6" w:themeColor="background2"/>
                    <w:right w:val="single" w:sz="8" w:space="0" w:color="E7E6E6" w:themeColor="background2"/>
                  </w:tcBorders>
                  <w:vAlign w:val="center"/>
                </w:tcPr>
                <w:p w14:paraId="63F10B34" w14:textId="3F988F9B" w:rsidR="00595B9D" w:rsidRPr="004048B0" w:rsidRDefault="005C4CAE" w:rsidP="00595B9D">
                  <w:pPr>
                    <w:pStyle w:val="TableData"/>
                  </w:pPr>
                  <w:r>
                    <w:t>4.06</w:t>
                  </w:r>
                </w:p>
              </w:tc>
              <w:tc>
                <w:tcPr>
                  <w:tcW w:w="2115" w:type="dxa"/>
                  <w:tcBorders>
                    <w:left w:val="single" w:sz="8" w:space="0" w:color="E7E6E6" w:themeColor="background2"/>
                  </w:tcBorders>
                  <w:vAlign w:val="center"/>
                </w:tcPr>
                <w:p w14:paraId="3147B856" w14:textId="77777777" w:rsidR="00595B9D" w:rsidRPr="004048B0" w:rsidRDefault="00595B9D" w:rsidP="00595B9D">
                  <w:pPr>
                    <w:pStyle w:val="TableData"/>
                  </w:pPr>
                  <w:r>
                    <w:t>?</w:t>
                  </w:r>
                </w:p>
              </w:tc>
            </w:tr>
            <w:tr w:rsidR="00595B9D" w:rsidRPr="004048B0" w14:paraId="72AE1299" w14:textId="77777777" w:rsidTr="00A6662B">
              <w:tc>
                <w:tcPr>
                  <w:tcW w:w="2114" w:type="dxa"/>
                  <w:tcBorders>
                    <w:right w:val="single" w:sz="8" w:space="0" w:color="E7E6E6" w:themeColor="background2"/>
                  </w:tcBorders>
                  <w:vAlign w:val="center"/>
                </w:tcPr>
                <w:p w14:paraId="301DE9A2" w14:textId="77777777" w:rsidR="00595B9D" w:rsidRPr="004048B0" w:rsidRDefault="00595B9D" w:rsidP="00595B9D">
                  <w:pPr>
                    <w:pStyle w:val="TableLeft3"/>
                  </w:pPr>
                  <w:r>
                    <w:t>SDUSD=X</w:t>
                  </w:r>
                </w:p>
              </w:tc>
              <w:tc>
                <w:tcPr>
                  <w:tcW w:w="2115" w:type="dxa"/>
                  <w:tcBorders>
                    <w:left w:val="single" w:sz="8" w:space="0" w:color="E7E6E6" w:themeColor="background2"/>
                    <w:right w:val="single" w:sz="8" w:space="0" w:color="E7E6E6" w:themeColor="background2"/>
                  </w:tcBorders>
                  <w:vAlign w:val="center"/>
                </w:tcPr>
                <w:p w14:paraId="0698AE04" w14:textId="14260858" w:rsidR="00595B9D" w:rsidRPr="004048B0" w:rsidRDefault="00595B9D" w:rsidP="00595B9D">
                  <w:pPr>
                    <w:pStyle w:val="TableData"/>
                  </w:pPr>
                  <w:r>
                    <w:t>0.</w:t>
                  </w:r>
                  <w:r w:rsidR="00A47A1D">
                    <w:t>0</w:t>
                  </w:r>
                  <w:r w:rsidR="00FD0A33">
                    <w:t>017</w:t>
                  </w:r>
                </w:p>
              </w:tc>
              <w:tc>
                <w:tcPr>
                  <w:tcW w:w="2115" w:type="dxa"/>
                  <w:tcBorders>
                    <w:left w:val="single" w:sz="8" w:space="0" w:color="E7E6E6" w:themeColor="background2"/>
                    <w:right w:val="single" w:sz="8" w:space="0" w:color="E7E6E6" w:themeColor="background2"/>
                  </w:tcBorders>
                  <w:vAlign w:val="center"/>
                </w:tcPr>
                <w:p w14:paraId="2A5891D7" w14:textId="7FD2DE3D" w:rsidR="00595B9D" w:rsidRPr="004048B0" w:rsidRDefault="00595B9D" w:rsidP="00595B9D">
                  <w:pPr>
                    <w:pStyle w:val="TableData"/>
                  </w:pPr>
                  <w:r>
                    <w:t>0.</w:t>
                  </w:r>
                  <w:r w:rsidR="00C94CA6">
                    <w:t>0017</w:t>
                  </w:r>
                </w:p>
              </w:tc>
              <w:tc>
                <w:tcPr>
                  <w:tcW w:w="2115" w:type="dxa"/>
                  <w:tcBorders>
                    <w:left w:val="single" w:sz="8" w:space="0" w:color="E7E6E6" w:themeColor="background2"/>
                    <w:right w:val="single" w:sz="8" w:space="0" w:color="E7E6E6" w:themeColor="background2"/>
                  </w:tcBorders>
                  <w:vAlign w:val="center"/>
                </w:tcPr>
                <w:p w14:paraId="22DFBC66" w14:textId="05D243AD" w:rsidR="00595B9D" w:rsidRPr="004048B0" w:rsidRDefault="00595B9D" w:rsidP="00595B9D">
                  <w:pPr>
                    <w:pStyle w:val="TableData"/>
                  </w:pPr>
                  <w:r>
                    <w:t>0.</w:t>
                  </w:r>
                  <w:r w:rsidR="005C4CAE">
                    <w:t>0016</w:t>
                  </w:r>
                </w:p>
              </w:tc>
              <w:tc>
                <w:tcPr>
                  <w:tcW w:w="2115" w:type="dxa"/>
                  <w:tcBorders>
                    <w:left w:val="single" w:sz="8" w:space="0" w:color="E7E6E6" w:themeColor="background2"/>
                  </w:tcBorders>
                  <w:vAlign w:val="center"/>
                </w:tcPr>
                <w:p w14:paraId="7C4B5FFB" w14:textId="77777777" w:rsidR="00595B9D" w:rsidRPr="004048B0" w:rsidRDefault="00595B9D" w:rsidP="00595B9D">
                  <w:pPr>
                    <w:pStyle w:val="TableData"/>
                  </w:pPr>
                  <w:r>
                    <w:t>?</w:t>
                  </w:r>
                </w:p>
              </w:tc>
            </w:tr>
            <w:tr w:rsidR="00595B9D" w:rsidRPr="004048B0" w14:paraId="68B0B6C3" w14:textId="77777777" w:rsidTr="00A6662B">
              <w:tc>
                <w:tcPr>
                  <w:tcW w:w="2114" w:type="dxa"/>
                  <w:tcBorders>
                    <w:right w:val="single" w:sz="8" w:space="0" w:color="E7E6E6" w:themeColor="background2"/>
                  </w:tcBorders>
                  <w:vAlign w:val="center"/>
                </w:tcPr>
                <w:p w14:paraId="1B0C5F83" w14:textId="77777777" w:rsidR="00595B9D" w:rsidRDefault="00595B9D" w:rsidP="00595B9D">
                  <w:pPr>
                    <w:pStyle w:val="TableLeft3"/>
                  </w:pPr>
                  <w:r>
                    <w:t>USDSD=X</w:t>
                  </w:r>
                </w:p>
              </w:tc>
              <w:tc>
                <w:tcPr>
                  <w:tcW w:w="2115" w:type="dxa"/>
                  <w:tcBorders>
                    <w:left w:val="single" w:sz="8" w:space="0" w:color="E7E6E6" w:themeColor="background2"/>
                    <w:right w:val="single" w:sz="8" w:space="0" w:color="E7E6E6" w:themeColor="background2"/>
                  </w:tcBorders>
                  <w:vAlign w:val="center"/>
                </w:tcPr>
                <w:p w14:paraId="44B8D5AB" w14:textId="662B0FEC" w:rsidR="00595B9D" w:rsidRDefault="00595B9D" w:rsidP="00595B9D">
                  <w:pPr>
                    <w:pStyle w:val="TableData"/>
                  </w:pPr>
                  <w:r>
                    <w:t>0.</w:t>
                  </w:r>
                  <w:r w:rsidR="00FD0A33">
                    <w:t>0028</w:t>
                  </w:r>
                </w:p>
              </w:tc>
              <w:tc>
                <w:tcPr>
                  <w:tcW w:w="2115" w:type="dxa"/>
                  <w:tcBorders>
                    <w:left w:val="single" w:sz="8" w:space="0" w:color="E7E6E6" w:themeColor="background2"/>
                    <w:right w:val="single" w:sz="8" w:space="0" w:color="E7E6E6" w:themeColor="background2"/>
                  </w:tcBorders>
                  <w:vAlign w:val="center"/>
                </w:tcPr>
                <w:p w14:paraId="01E9D9FD" w14:textId="4E770E8D" w:rsidR="00595B9D" w:rsidRDefault="00595B9D" w:rsidP="00595B9D">
                  <w:pPr>
                    <w:pStyle w:val="TableData"/>
                  </w:pPr>
                  <w:r>
                    <w:t>0.</w:t>
                  </w:r>
                  <w:r w:rsidR="00C94CA6">
                    <w:t>003</w:t>
                  </w:r>
                </w:p>
              </w:tc>
              <w:tc>
                <w:tcPr>
                  <w:tcW w:w="2115" w:type="dxa"/>
                  <w:tcBorders>
                    <w:left w:val="single" w:sz="8" w:space="0" w:color="E7E6E6" w:themeColor="background2"/>
                    <w:right w:val="single" w:sz="8" w:space="0" w:color="E7E6E6" w:themeColor="background2"/>
                  </w:tcBorders>
                  <w:vAlign w:val="center"/>
                </w:tcPr>
                <w:p w14:paraId="035C82B9" w14:textId="0E116C09" w:rsidR="00595B9D" w:rsidRDefault="00595B9D" w:rsidP="00595B9D">
                  <w:pPr>
                    <w:pStyle w:val="TableData"/>
                  </w:pPr>
                  <w:r>
                    <w:t>0.</w:t>
                  </w:r>
                  <w:r w:rsidR="005C4CAE">
                    <w:t>002</w:t>
                  </w:r>
                  <w:r w:rsidR="00E22FC3">
                    <w:t>8</w:t>
                  </w:r>
                </w:p>
              </w:tc>
              <w:tc>
                <w:tcPr>
                  <w:tcW w:w="2115" w:type="dxa"/>
                  <w:tcBorders>
                    <w:left w:val="single" w:sz="8" w:space="0" w:color="E7E6E6" w:themeColor="background2"/>
                  </w:tcBorders>
                  <w:vAlign w:val="center"/>
                </w:tcPr>
                <w:p w14:paraId="0F0FB573" w14:textId="77777777" w:rsidR="00595B9D" w:rsidRDefault="00595B9D" w:rsidP="00595B9D">
                  <w:pPr>
                    <w:pStyle w:val="TableData"/>
                  </w:pPr>
                  <w:r>
                    <w:t>?</w:t>
                  </w:r>
                </w:p>
              </w:tc>
            </w:tr>
          </w:tbl>
          <w:p w14:paraId="22EF8350" w14:textId="77777777" w:rsidR="00595B9D" w:rsidRDefault="00595B9D" w:rsidP="00A6662B">
            <w:pPr>
              <w:pStyle w:val="TableHeader"/>
            </w:pPr>
          </w:p>
        </w:tc>
      </w:tr>
      <w:tr w:rsidR="00746869" w:rsidRPr="004048B0" w14:paraId="383498A9" w14:textId="77777777" w:rsidTr="00A6662B">
        <w:trPr>
          <w:trHeight w:val="288"/>
        </w:trPr>
        <w:tc>
          <w:tcPr>
            <w:tcW w:w="10800" w:type="dxa"/>
          </w:tcPr>
          <w:p w14:paraId="5BBE8D03" w14:textId="77777777" w:rsidR="00746869" w:rsidRPr="004048B0" w:rsidRDefault="00746869" w:rsidP="00A6662B"/>
        </w:tc>
      </w:tr>
    </w:tbl>
    <w:p w14:paraId="130D0E4B"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76EA1BD9" w14:textId="77777777" w:rsidR="005F350F" w:rsidRPr="004048B0" w:rsidRDefault="005F350F"/>
    <w:tbl>
      <w:tblPr>
        <w:tblW w:w="0" w:type="auto"/>
        <w:tblLook w:val="0600" w:firstRow="0" w:lastRow="0" w:firstColumn="0" w:lastColumn="0" w:noHBand="1" w:noVBand="1"/>
      </w:tblPr>
      <w:tblGrid>
        <w:gridCol w:w="3240"/>
        <w:gridCol w:w="360"/>
        <w:gridCol w:w="7200"/>
      </w:tblGrid>
      <w:tr w:rsidR="00CD7F84" w:rsidRPr="004048B0" w14:paraId="36E578CA" w14:textId="77777777" w:rsidTr="006551C3">
        <w:trPr>
          <w:trHeight w:val="432"/>
        </w:trPr>
        <w:tc>
          <w:tcPr>
            <w:tcW w:w="3240" w:type="dxa"/>
          </w:tcPr>
          <w:p w14:paraId="0E3B546A" w14:textId="77777777" w:rsidR="00CD7F84" w:rsidRPr="004048B0" w:rsidRDefault="00120EDB" w:rsidP="00417D0A">
            <w:r w:rsidRPr="004048B0">
              <w:br w:type="page"/>
            </w:r>
          </w:p>
        </w:tc>
        <w:tc>
          <w:tcPr>
            <w:tcW w:w="360" w:type="dxa"/>
          </w:tcPr>
          <w:p w14:paraId="15220E4C" w14:textId="77777777" w:rsidR="00CD7F84" w:rsidRPr="004048B0" w:rsidRDefault="00CD7F84" w:rsidP="0064029B">
            <w:pPr>
              <w:rPr>
                <w:noProof/>
              </w:rPr>
            </w:pPr>
          </w:p>
        </w:tc>
        <w:tc>
          <w:tcPr>
            <w:tcW w:w="7200" w:type="dxa"/>
          </w:tcPr>
          <w:p w14:paraId="568B3E64" w14:textId="77777777" w:rsidR="00CD7F84" w:rsidRPr="004048B0" w:rsidRDefault="00CD7F84" w:rsidP="0064029B">
            <w:r w:rsidRPr="004048B0">
              <w:rPr>
                <w:noProof/>
                <w:lang w:eastAsia="en-AU"/>
              </w:rPr>
              <w:drawing>
                <wp:inline distT="0" distB="0" distL="0" distR="0" wp14:anchorId="1765AED5" wp14:editId="32F0F1B4">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C17936" w:rsidRPr="004048B0" w14:paraId="4E2AA1B3" w14:textId="77777777" w:rsidTr="00FE44CB">
        <w:trPr>
          <w:trHeight w:val="1440"/>
        </w:trPr>
        <w:tc>
          <w:tcPr>
            <w:tcW w:w="3240" w:type="dxa"/>
            <w:vMerge w:val="restart"/>
          </w:tcPr>
          <w:p w14:paraId="1C57BDE5" w14:textId="77777777" w:rsidR="00C17936" w:rsidRPr="004048B0" w:rsidRDefault="00C17936" w:rsidP="00450F88">
            <w:pPr>
              <w:pStyle w:val="Heading3"/>
            </w:pPr>
            <w:r w:rsidRPr="004048B0">
              <w:rPr>
                <w:lang w:eastAsia="en-AU"/>
              </w:rPr>
              <w:drawing>
                <wp:inline distT="0" distB="0" distL="0" distR="0" wp14:anchorId="60755570" wp14:editId="105B9BBB">
                  <wp:extent cx="685800" cy="685800"/>
                  <wp:effectExtent l="0" t="0" r="0" b="0"/>
                  <wp:docPr id="12" name="Graphic 12" descr="Bar graph with upward tr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descr="Bar graph with upward trend"/>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685800" cy="685800"/>
                          </a:xfrm>
                          <a:prstGeom prst="rect">
                            <a:avLst/>
                          </a:prstGeom>
                        </pic:spPr>
                      </pic:pic>
                    </a:graphicData>
                  </a:graphic>
                </wp:inline>
              </w:drawing>
            </w:r>
          </w:p>
          <w:sdt>
            <w:sdtPr>
              <w:id w:val="-584920649"/>
              <w:placeholder>
                <w:docPart w:val="D1D7A01B8C674FA19022D0478807B219"/>
              </w:placeholder>
              <w:temporary/>
              <w:showingPlcHdr/>
              <w15:appearance w15:val="hidden"/>
            </w:sdtPr>
            <w:sdtEndPr/>
            <w:sdtContent>
              <w:p w14:paraId="6D1CABDE" w14:textId="77777777" w:rsidR="00C17936" w:rsidRPr="004048B0" w:rsidRDefault="00C17936" w:rsidP="0053179B">
                <w:pPr>
                  <w:pStyle w:val="ListHeader"/>
                </w:pPr>
                <w:r w:rsidRPr="004048B0">
                  <w:t xml:space="preserve">BUSINESS </w:t>
                </w:r>
              </w:p>
              <w:p w14:paraId="7FFA4DE5" w14:textId="77777777" w:rsidR="00C17936" w:rsidRPr="004048B0" w:rsidRDefault="00C17936" w:rsidP="0053179B">
                <w:pPr>
                  <w:pStyle w:val="ListHeader"/>
                </w:pPr>
                <w:r w:rsidRPr="004048B0">
                  <w:t>PRIORITIES</w:t>
                </w:r>
              </w:p>
            </w:sdtContent>
          </w:sdt>
          <w:p w14:paraId="383972E4" w14:textId="27C1E524" w:rsidR="00C17936" w:rsidRPr="004048B0" w:rsidRDefault="004018B8" w:rsidP="00E22FC3">
            <w:pPr>
              <w:pStyle w:val="Bullets"/>
            </w:pPr>
            <w:r>
              <w:t xml:space="preserve">Someone </w:t>
            </w:r>
            <w:proofErr w:type="gramStart"/>
            <w:r>
              <w:t>sponsor</w:t>
            </w:r>
            <w:proofErr w:type="gramEnd"/>
            <w:r>
              <w:t xml:space="preserve"> please</w:t>
            </w:r>
          </w:p>
          <w:p w14:paraId="0EF9671A" w14:textId="77777777" w:rsidR="00C17936" w:rsidRPr="004048B0" w:rsidRDefault="00C17936" w:rsidP="00450F88">
            <w:pPr>
              <w:ind w:left="360"/>
            </w:pPr>
          </w:p>
          <w:p w14:paraId="10F514DC" w14:textId="77777777" w:rsidR="004048B0" w:rsidRPr="004048B0" w:rsidRDefault="004048B0" w:rsidP="004048B0"/>
          <w:p w14:paraId="252DE92E" w14:textId="77777777" w:rsidR="00C17936" w:rsidRPr="004048B0" w:rsidRDefault="00C17936" w:rsidP="00450F88">
            <w:pPr>
              <w:pStyle w:val="Heading3"/>
            </w:pPr>
            <w:r w:rsidRPr="004048B0">
              <w:rPr>
                <w:lang w:eastAsia="en-AU"/>
              </w:rPr>
              <w:drawing>
                <wp:inline distT="0" distB="0" distL="0" distR="0" wp14:anchorId="257219F2" wp14:editId="255A178E">
                  <wp:extent cx="685800" cy="685800"/>
                  <wp:effectExtent l="0" t="0" r="0" b="0"/>
                  <wp:docPr id="13" name="Graphic 13" descr="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descr="List"/>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685800" cy="685800"/>
                          </a:xfrm>
                          <a:prstGeom prst="rect">
                            <a:avLst/>
                          </a:prstGeom>
                        </pic:spPr>
                      </pic:pic>
                    </a:graphicData>
                  </a:graphic>
                </wp:inline>
              </w:drawing>
            </w:r>
          </w:p>
          <w:sdt>
            <w:sdtPr>
              <w:id w:val="-476073456"/>
              <w:placeholder>
                <w:docPart w:val="2181A98120BF4B8A94F3BF751C672684"/>
              </w:placeholder>
              <w:temporary/>
              <w:showingPlcHdr/>
              <w15:appearance w15:val="hidden"/>
            </w:sdtPr>
            <w:sdtEndPr/>
            <w:sdtContent>
              <w:p w14:paraId="6D575875" w14:textId="77777777" w:rsidR="00C17936" w:rsidRPr="004048B0" w:rsidRDefault="00C17936" w:rsidP="0053179B">
                <w:pPr>
                  <w:pStyle w:val="ListHeader"/>
                </w:pPr>
                <w:r w:rsidRPr="004048B0">
                  <w:t xml:space="preserve">ADDED </w:t>
                </w:r>
              </w:p>
              <w:p w14:paraId="4AE97D09" w14:textId="77777777" w:rsidR="00C17936" w:rsidRPr="004048B0" w:rsidRDefault="00C17936" w:rsidP="0053179B">
                <w:pPr>
                  <w:pStyle w:val="ListHeader"/>
                </w:pPr>
                <w:r w:rsidRPr="004048B0">
                  <w:t>PRIORITIES</w:t>
                </w:r>
              </w:p>
            </w:sdtContent>
          </w:sdt>
          <w:sdt>
            <w:sdtPr>
              <w:id w:val="-1152058543"/>
              <w:placeholder>
                <w:docPart w:val="0113EEF169E64F3881B30AC5FAF5DC89"/>
              </w:placeholder>
              <w:temporary/>
              <w:showingPlcHdr/>
              <w15:appearance w15:val="hidden"/>
            </w:sdtPr>
            <w:sdtEndPr/>
            <w:sdtContent>
              <w:p w14:paraId="7A6E97E9" w14:textId="77777777" w:rsidR="00C17936" w:rsidRPr="004048B0" w:rsidRDefault="00C17936" w:rsidP="0053179B">
                <w:pPr>
                  <w:pStyle w:val="Bullets"/>
                </w:pPr>
                <w:r w:rsidRPr="004048B0">
                  <w:t>Improve social media presence</w:t>
                </w:r>
              </w:p>
              <w:p w14:paraId="7FC6B715" w14:textId="77777777" w:rsidR="00C17936" w:rsidRPr="004048B0" w:rsidRDefault="00C17936" w:rsidP="0053179B">
                <w:pPr>
                  <w:pStyle w:val="Bullets"/>
                </w:pPr>
                <w:r w:rsidRPr="004048B0">
                  <w:t>Ensure the cost of development stays below budget</w:t>
                </w:r>
              </w:p>
            </w:sdtContent>
          </w:sdt>
          <w:p w14:paraId="056AA123" w14:textId="77777777" w:rsidR="00C17936" w:rsidRPr="004048B0" w:rsidRDefault="00C17936" w:rsidP="00F620CA">
            <w:pPr>
              <w:ind w:left="360"/>
            </w:pPr>
          </w:p>
          <w:p w14:paraId="66B45C9B" w14:textId="77777777" w:rsidR="004048B0" w:rsidRPr="004048B0" w:rsidRDefault="004048B0" w:rsidP="004048B0"/>
          <w:p w14:paraId="30519C8C" w14:textId="77777777" w:rsidR="00C17936" w:rsidRPr="004048B0" w:rsidRDefault="00C17936" w:rsidP="00450F88">
            <w:pPr>
              <w:pStyle w:val="Heading3"/>
            </w:pPr>
            <w:r w:rsidRPr="004048B0">
              <w:rPr>
                <w:lang w:eastAsia="en-AU"/>
              </w:rPr>
              <w:drawing>
                <wp:inline distT="0" distB="0" distL="0" distR="0" wp14:anchorId="0C4676BC" wp14:editId="0645BD1A">
                  <wp:extent cx="685800" cy="685800"/>
                  <wp:effectExtent l="0" t="0" r="0" b="0"/>
                  <wp:docPr id="14" name="Graphic 14" descr="Group brainst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descr="Group brainstorm"/>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685800" cy="685800"/>
                          </a:xfrm>
                          <a:prstGeom prst="rect">
                            <a:avLst/>
                          </a:prstGeom>
                        </pic:spPr>
                      </pic:pic>
                    </a:graphicData>
                  </a:graphic>
                </wp:inline>
              </w:drawing>
            </w:r>
          </w:p>
          <w:p w14:paraId="45EF7276" w14:textId="77777777" w:rsidR="00C17936" w:rsidRPr="004048B0" w:rsidRDefault="00F425D6" w:rsidP="0053179B">
            <w:pPr>
              <w:pStyle w:val="ListHeader"/>
            </w:pPr>
            <w:sdt>
              <w:sdtPr>
                <w:id w:val="-1866048818"/>
                <w:placeholder>
                  <w:docPart w:val="3A1CA8BF0D5D4EA2A79F1F443388917B"/>
                </w:placeholder>
                <w:temporary/>
                <w:showingPlcHdr/>
                <w15:appearance w15:val="hidden"/>
              </w:sdtPr>
              <w:sdtEndPr/>
              <w:sdtContent>
                <w:r w:rsidR="00C17936" w:rsidRPr="004048B0">
                  <w:t>EMPLOYEE OPPORTUNITIES</w:t>
                </w:r>
              </w:sdtContent>
            </w:sdt>
          </w:p>
          <w:sdt>
            <w:sdtPr>
              <w:id w:val="-1539737693"/>
              <w:placeholder>
                <w:docPart w:val="8B965B352B954CB1842D82CDA73471D0"/>
              </w:placeholder>
              <w:temporary/>
              <w:showingPlcHdr/>
              <w15:appearance w15:val="hidden"/>
            </w:sdtPr>
            <w:sdtEndPr/>
            <w:sdtContent>
              <w:p w14:paraId="0E06FD46" w14:textId="77777777" w:rsidR="00C17936" w:rsidRPr="004048B0" w:rsidRDefault="00C17936" w:rsidP="0053179B">
                <w:pPr>
                  <w:pStyle w:val="Bullets"/>
                </w:pPr>
                <w:r w:rsidRPr="004048B0">
                  <w:t>Interns begin</w:t>
                </w:r>
              </w:p>
              <w:p w14:paraId="3D2F2931" w14:textId="77777777" w:rsidR="00C17936" w:rsidRPr="004048B0" w:rsidRDefault="00C17936" w:rsidP="0053179B">
                <w:pPr>
                  <w:pStyle w:val="Bullets"/>
                </w:pPr>
                <w:r w:rsidRPr="004048B0">
                  <w:t>Indoor rec leagues</w:t>
                </w:r>
              </w:p>
              <w:p w14:paraId="554C1092" w14:textId="77777777" w:rsidR="00C17936" w:rsidRPr="004048B0" w:rsidRDefault="00C17936" w:rsidP="0053179B">
                <w:pPr>
                  <w:pStyle w:val="Bullets"/>
                </w:pPr>
                <w:r w:rsidRPr="004048B0">
                  <w:t>Chess tournaments</w:t>
                </w:r>
              </w:p>
            </w:sdtContent>
          </w:sdt>
          <w:p w14:paraId="62248DB9" w14:textId="77777777" w:rsidR="00C17936" w:rsidRPr="004048B0" w:rsidRDefault="00C17936" w:rsidP="006F5A91">
            <w:pPr>
              <w:spacing w:before="120"/>
            </w:pPr>
          </w:p>
        </w:tc>
        <w:tc>
          <w:tcPr>
            <w:tcW w:w="360" w:type="dxa"/>
            <w:vMerge w:val="restart"/>
          </w:tcPr>
          <w:p w14:paraId="2F5DE67F" w14:textId="77777777" w:rsidR="00C17936" w:rsidRPr="004048B0" w:rsidRDefault="00C17936" w:rsidP="00500AC9">
            <w:pPr>
              <w:pStyle w:val="Heading2"/>
            </w:pPr>
          </w:p>
        </w:tc>
        <w:tc>
          <w:tcPr>
            <w:tcW w:w="7200" w:type="dxa"/>
          </w:tcPr>
          <w:p w14:paraId="40606C61" w14:textId="39CBFC79" w:rsidR="00C17936" w:rsidRPr="004048B0" w:rsidRDefault="004018B8" w:rsidP="00FE44CB">
            <w:pPr>
              <w:pStyle w:val="Heading2"/>
            </w:pPr>
            <w:r>
              <w:t>What next</w:t>
            </w:r>
          </w:p>
        </w:tc>
      </w:tr>
      <w:tr w:rsidR="00C17936" w:rsidRPr="004048B0" w14:paraId="70DB2C93" w14:textId="77777777" w:rsidTr="00C17936">
        <w:trPr>
          <w:trHeight w:val="11808"/>
        </w:trPr>
        <w:tc>
          <w:tcPr>
            <w:tcW w:w="3240" w:type="dxa"/>
            <w:vMerge/>
          </w:tcPr>
          <w:p w14:paraId="548A2F69" w14:textId="77777777" w:rsidR="00C17936" w:rsidRPr="004048B0" w:rsidRDefault="00C17936" w:rsidP="00C17936">
            <w:pPr>
              <w:pStyle w:val="Heading3"/>
              <w:rPr>
                <w:lang w:eastAsia="en-AU"/>
              </w:rPr>
            </w:pPr>
          </w:p>
        </w:tc>
        <w:tc>
          <w:tcPr>
            <w:tcW w:w="360" w:type="dxa"/>
            <w:vMerge/>
          </w:tcPr>
          <w:p w14:paraId="5449B1C0" w14:textId="77777777" w:rsidR="00C17936" w:rsidRPr="004048B0" w:rsidRDefault="00C17936" w:rsidP="00C17936">
            <w:pPr>
              <w:pStyle w:val="Heading2"/>
            </w:pPr>
          </w:p>
        </w:tc>
        <w:tc>
          <w:tcPr>
            <w:tcW w:w="7200" w:type="dxa"/>
          </w:tcPr>
          <w:p w14:paraId="2A34EE17" w14:textId="7CD70708" w:rsidR="00C17936" w:rsidRPr="004048B0" w:rsidRDefault="004018B8" w:rsidP="00C17936">
            <w:pPr>
              <w:pStyle w:val="Heading3"/>
            </w:pPr>
            <w:r>
              <w:t>Finish implement transformer</w:t>
            </w:r>
            <w:r w:rsidR="00C17936" w:rsidRPr="004048B0">
              <w:t xml:space="preserve"> </w:t>
            </w:r>
          </w:p>
          <w:p w14:paraId="4B9EABF1" w14:textId="77777777" w:rsidR="00C17936" w:rsidRPr="004048B0" w:rsidRDefault="00F425D6" w:rsidP="00C17936">
            <w:sdt>
              <w:sdtPr>
                <w:id w:val="-247425984"/>
                <w:placeholder>
                  <w:docPart w:val="029118B37057412C8F01A9273A2F223E"/>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2137103F" w14:textId="77777777" w:rsidR="00C17936" w:rsidRPr="004048B0" w:rsidRDefault="00C17936" w:rsidP="00C17936"/>
          <w:p w14:paraId="5877169B" w14:textId="453FDDC0" w:rsidR="00C17936" w:rsidRPr="004048B0" w:rsidRDefault="004018B8" w:rsidP="00C17936">
            <w:pPr>
              <w:pStyle w:val="Heading3"/>
            </w:pPr>
            <w:r>
              <w:t>implement load best model and resume</w:t>
            </w:r>
            <w:r w:rsidR="00C17936" w:rsidRPr="004048B0">
              <w:t xml:space="preserve"> </w:t>
            </w:r>
            <w:r>
              <w:t>training</w:t>
            </w:r>
          </w:p>
          <w:p w14:paraId="6BAB0A5A" w14:textId="77777777" w:rsidR="00C17936" w:rsidRPr="004048B0" w:rsidRDefault="00F425D6" w:rsidP="00C17936">
            <w:sdt>
              <w:sdtPr>
                <w:id w:val="368117376"/>
                <w:placeholder>
                  <w:docPart w:val="CC4067454A3C40519D691F33FE302D05"/>
                </w:placeholder>
                <w:temporary/>
                <w:showingPlcHdr/>
                <w15:appearance w15:val="hidden"/>
              </w:sdtPr>
              <w:sdtEndPr/>
              <w:sdtContent>
                <w:r w:rsidR="00C17936"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sdtContent>
            </w:sdt>
          </w:p>
          <w:p w14:paraId="1BB91AEE" w14:textId="77777777" w:rsidR="00C17936" w:rsidRPr="004048B0" w:rsidRDefault="00C17936" w:rsidP="00C17936">
            <w:r w:rsidRPr="004048B0">
              <w:t xml:space="preserve"> </w:t>
            </w:r>
          </w:p>
          <w:p w14:paraId="274AD63C" w14:textId="7045A7E2" w:rsidR="00C17936" w:rsidRPr="004048B0" w:rsidRDefault="004018B8" w:rsidP="00C17936">
            <w:pPr>
              <w:pStyle w:val="Heading3"/>
            </w:pPr>
            <w:r>
              <w:t xml:space="preserve">ADD HYBRID MODEL </w:t>
            </w:r>
            <w:r w:rsidR="00F425D6">
              <w:t xml:space="preserve">CNN-LSTM, CNN-TRANSFOMER </w:t>
            </w:r>
          </w:p>
          <w:sdt>
            <w:sdtPr>
              <w:id w:val="-1931800553"/>
              <w:placeholder>
                <w:docPart w:val="E7F552BD3F20441298A602B8D178F2F0"/>
              </w:placeholder>
              <w:temporary/>
              <w:showingPlcHdr/>
              <w15:appearance w15:val="hidden"/>
            </w:sdtPr>
            <w:sdtEndPr/>
            <w:sdtContent>
              <w:p w14:paraId="7D0970FE" w14:textId="77777777" w:rsidR="00C17936" w:rsidRPr="004048B0" w:rsidRDefault="00C17936"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14:paraId="6E40BF20" w14:textId="77777777" w:rsidR="00C17936" w:rsidRPr="004048B0" w:rsidRDefault="00C17936" w:rsidP="00C17936"/>
              <w:p w14:paraId="44F11C65" w14:textId="77777777" w:rsidR="00C17936" w:rsidRPr="004048B0" w:rsidRDefault="00C17936" w:rsidP="00FE44CB">
                <w:r w:rsidRPr="004048B0">
                  <w:t>Lorem ipsum dolor sit amet, consectetur adipiscing elit, sed do eiusmod tempor incididunt ut labore et dolore magna aliqua. Quis eleifend quam adipiscing vitae proin 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sdtContent>
          </w:sdt>
        </w:tc>
      </w:tr>
    </w:tbl>
    <w:p w14:paraId="67261DC0"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02844B3C" w14:textId="77777777" w:rsidR="00B4432F" w:rsidRPr="004048B0" w:rsidRDefault="00B4432F" w:rsidP="00E22FC3"/>
    <w:sectPr w:rsidR="00B4432F"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4C1C72" w14:textId="77777777" w:rsidR="00EB51E8" w:rsidRDefault="00EB51E8" w:rsidP="006B633A">
      <w:r>
        <w:separator/>
      </w:r>
    </w:p>
  </w:endnote>
  <w:endnote w:type="continuationSeparator" w:id="0">
    <w:p w14:paraId="09D84787" w14:textId="77777777" w:rsidR="00EB51E8" w:rsidRDefault="00EB51E8"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EAF8F" w14:textId="77777777" w:rsidR="006B633A" w:rsidRPr="006F5A91" w:rsidRDefault="00F425D6" w:rsidP="006F5A91">
    <w:pPr>
      <w:pStyle w:val="Footer"/>
    </w:pPr>
    <w:sdt>
      <w:sdtPr>
        <w:rPr>
          <w:rFonts w:ascii="Calibri" w:hAnsi="Calibri" w:cs="Calibri"/>
          <w:color w:val="000000"/>
          <w:lang w:val="en-AU"/>
        </w:rPr>
        <w:id w:val="566458770"/>
        <w:placeholder>
          <w:docPart w:val="5B02989D1FEF454C9E09F1C92BAABD6D"/>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70EBB6" w14:textId="77777777" w:rsidR="006F5A91" w:rsidRPr="006F5A91" w:rsidRDefault="00F425D6" w:rsidP="006F5A91">
    <w:pPr>
      <w:pStyle w:val="Footer"/>
    </w:pPr>
    <w:sdt>
      <w:sdtPr>
        <w:rPr>
          <w:rFonts w:ascii="Calibri" w:hAnsi="Calibri" w:cs="Calibri"/>
          <w:color w:val="000000"/>
          <w:lang w:val="en-AU"/>
        </w:rPr>
        <w:id w:val="1305126051"/>
        <w:placeholder>
          <w:docPart w:val="B822A891189C45A2B3F9F14FCA3E7D83"/>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9819D7" w14:textId="77777777" w:rsidR="00EB51E8" w:rsidRDefault="00EB51E8" w:rsidP="006B633A">
      <w:r>
        <w:separator/>
      </w:r>
    </w:p>
  </w:footnote>
  <w:footnote w:type="continuationSeparator" w:id="0">
    <w:p w14:paraId="67695BE1" w14:textId="77777777" w:rsidR="00EB51E8" w:rsidRDefault="00EB51E8"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3A20F4A"/>
    <w:multiLevelType w:val="multilevel"/>
    <w:tmpl w:val="586A4E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BE3949"/>
    <w:multiLevelType w:val="multilevel"/>
    <w:tmpl w:val="BE16E8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3753AC"/>
    <w:multiLevelType w:val="multilevel"/>
    <w:tmpl w:val="4E1AC8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EE1172E"/>
    <w:multiLevelType w:val="multilevel"/>
    <w:tmpl w:val="05B0A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9E0852"/>
    <w:multiLevelType w:val="hybridMultilevel"/>
    <w:tmpl w:val="1AF2FE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1294306">
    <w:abstractNumId w:val="1"/>
  </w:num>
  <w:num w:numId="2" w16cid:durableId="1116557392">
    <w:abstractNumId w:val="8"/>
  </w:num>
  <w:num w:numId="3" w16cid:durableId="1818524651">
    <w:abstractNumId w:val="0"/>
  </w:num>
  <w:num w:numId="4" w16cid:durableId="1755741359">
    <w:abstractNumId w:val="6"/>
  </w:num>
  <w:num w:numId="5" w16cid:durableId="1239361660">
    <w:abstractNumId w:val="11"/>
  </w:num>
  <w:num w:numId="6" w16cid:durableId="1909225934">
    <w:abstractNumId w:val="5"/>
  </w:num>
  <w:num w:numId="7" w16cid:durableId="2063750110">
    <w:abstractNumId w:val="2"/>
  </w:num>
  <w:num w:numId="8" w16cid:durableId="1335375139">
    <w:abstractNumId w:val="9"/>
  </w:num>
  <w:num w:numId="9" w16cid:durableId="326179394">
    <w:abstractNumId w:val="10"/>
  </w:num>
  <w:num w:numId="10" w16cid:durableId="1760057110">
    <w:abstractNumId w:val="4"/>
  </w:num>
  <w:num w:numId="11" w16cid:durableId="1509443094">
    <w:abstractNumId w:val="7"/>
  </w:num>
  <w:num w:numId="12" w16cid:durableId="120490765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EB51E8"/>
    <w:rsid w:val="000227CA"/>
    <w:rsid w:val="000239FD"/>
    <w:rsid w:val="000378D7"/>
    <w:rsid w:val="000504EC"/>
    <w:rsid w:val="00051294"/>
    <w:rsid w:val="00056A5E"/>
    <w:rsid w:val="00056AF4"/>
    <w:rsid w:val="00056F25"/>
    <w:rsid w:val="00060117"/>
    <w:rsid w:val="0006246E"/>
    <w:rsid w:val="0006342F"/>
    <w:rsid w:val="00064622"/>
    <w:rsid w:val="00080119"/>
    <w:rsid w:val="00081E39"/>
    <w:rsid w:val="000834BB"/>
    <w:rsid w:val="00085D45"/>
    <w:rsid w:val="00086808"/>
    <w:rsid w:val="000921CB"/>
    <w:rsid w:val="000936E3"/>
    <w:rsid w:val="0009505B"/>
    <w:rsid w:val="000A0187"/>
    <w:rsid w:val="000A49E4"/>
    <w:rsid w:val="000A72D0"/>
    <w:rsid w:val="000B2E3E"/>
    <w:rsid w:val="000C0AFA"/>
    <w:rsid w:val="000D06AB"/>
    <w:rsid w:val="000D1D83"/>
    <w:rsid w:val="000D1DA3"/>
    <w:rsid w:val="00100EA6"/>
    <w:rsid w:val="0010133A"/>
    <w:rsid w:val="00110D36"/>
    <w:rsid w:val="00114118"/>
    <w:rsid w:val="00116D09"/>
    <w:rsid w:val="00120EDB"/>
    <w:rsid w:val="00122D73"/>
    <w:rsid w:val="00130CF0"/>
    <w:rsid w:val="00133F58"/>
    <w:rsid w:val="00145EB8"/>
    <w:rsid w:val="0015336E"/>
    <w:rsid w:val="0015493B"/>
    <w:rsid w:val="00170892"/>
    <w:rsid w:val="00173CD7"/>
    <w:rsid w:val="001812E2"/>
    <w:rsid w:val="001877A1"/>
    <w:rsid w:val="00191B9F"/>
    <w:rsid w:val="00197C36"/>
    <w:rsid w:val="001C52F2"/>
    <w:rsid w:val="001D0839"/>
    <w:rsid w:val="001D3139"/>
    <w:rsid w:val="001D3716"/>
    <w:rsid w:val="001D5EC6"/>
    <w:rsid w:val="001E17E9"/>
    <w:rsid w:val="001E2FD9"/>
    <w:rsid w:val="001E59E6"/>
    <w:rsid w:val="001F2F32"/>
    <w:rsid w:val="001F5BFC"/>
    <w:rsid w:val="001F6F1F"/>
    <w:rsid w:val="00214DF1"/>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A59F8"/>
    <w:rsid w:val="002B1F43"/>
    <w:rsid w:val="002B548F"/>
    <w:rsid w:val="002C7F0E"/>
    <w:rsid w:val="002D32C1"/>
    <w:rsid w:val="00322D7E"/>
    <w:rsid w:val="00324B19"/>
    <w:rsid w:val="00331CBA"/>
    <w:rsid w:val="00333597"/>
    <w:rsid w:val="00335CCE"/>
    <w:rsid w:val="00347703"/>
    <w:rsid w:val="00347EBA"/>
    <w:rsid w:val="003512DE"/>
    <w:rsid w:val="003547CA"/>
    <w:rsid w:val="00354BCE"/>
    <w:rsid w:val="00357ADE"/>
    <w:rsid w:val="00366CF6"/>
    <w:rsid w:val="00371B32"/>
    <w:rsid w:val="00381902"/>
    <w:rsid w:val="003875EC"/>
    <w:rsid w:val="00396A0D"/>
    <w:rsid w:val="003978B8"/>
    <w:rsid w:val="003A28F6"/>
    <w:rsid w:val="003A6140"/>
    <w:rsid w:val="003B1B45"/>
    <w:rsid w:val="003D2A97"/>
    <w:rsid w:val="003D3F30"/>
    <w:rsid w:val="003F1069"/>
    <w:rsid w:val="004018B8"/>
    <w:rsid w:val="004048B0"/>
    <w:rsid w:val="00416563"/>
    <w:rsid w:val="00417D0A"/>
    <w:rsid w:val="00422730"/>
    <w:rsid w:val="00424C2C"/>
    <w:rsid w:val="004261B8"/>
    <w:rsid w:val="0043097C"/>
    <w:rsid w:val="004314C6"/>
    <w:rsid w:val="00435701"/>
    <w:rsid w:val="0043758D"/>
    <w:rsid w:val="00450F88"/>
    <w:rsid w:val="004534B7"/>
    <w:rsid w:val="00455E2B"/>
    <w:rsid w:val="00467A21"/>
    <w:rsid w:val="0049453B"/>
    <w:rsid w:val="00494BE8"/>
    <w:rsid w:val="00495627"/>
    <w:rsid w:val="00496B73"/>
    <w:rsid w:val="00497589"/>
    <w:rsid w:val="00497DF7"/>
    <w:rsid w:val="004A4C49"/>
    <w:rsid w:val="004C21EE"/>
    <w:rsid w:val="004C4BE2"/>
    <w:rsid w:val="004D3AC4"/>
    <w:rsid w:val="004D4384"/>
    <w:rsid w:val="004D4B7B"/>
    <w:rsid w:val="004F1988"/>
    <w:rsid w:val="004F7FE3"/>
    <w:rsid w:val="00500AC9"/>
    <w:rsid w:val="00516138"/>
    <w:rsid w:val="00517D36"/>
    <w:rsid w:val="0053179B"/>
    <w:rsid w:val="0053276D"/>
    <w:rsid w:val="0053755E"/>
    <w:rsid w:val="00540105"/>
    <w:rsid w:val="005431C3"/>
    <w:rsid w:val="00543666"/>
    <w:rsid w:val="00546465"/>
    <w:rsid w:val="00547471"/>
    <w:rsid w:val="00553C83"/>
    <w:rsid w:val="0056397F"/>
    <w:rsid w:val="00586D22"/>
    <w:rsid w:val="00587907"/>
    <w:rsid w:val="005947BE"/>
    <w:rsid w:val="00595B9D"/>
    <w:rsid w:val="005A493C"/>
    <w:rsid w:val="005A5761"/>
    <w:rsid w:val="005A747E"/>
    <w:rsid w:val="005B116C"/>
    <w:rsid w:val="005B37D7"/>
    <w:rsid w:val="005B7A9D"/>
    <w:rsid w:val="005B7FDE"/>
    <w:rsid w:val="005C22B8"/>
    <w:rsid w:val="005C4CAE"/>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3EF9"/>
    <w:rsid w:val="006B48E0"/>
    <w:rsid w:val="006B633A"/>
    <w:rsid w:val="006C4E53"/>
    <w:rsid w:val="006D7E5A"/>
    <w:rsid w:val="006F5A91"/>
    <w:rsid w:val="00710971"/>
    <w:rsid w:val="00716132"/>
    <w:rsid w:val="00717511"/>
    <w:rsid w:val="0072626F"/>
    <w:rsid w:val="007273A8"/>
    <w:rsid w:val="007366D6"/>
    <w:rsid w:val="00743902"/>
    <w:rsid w:val="00746869"/>
    <w:rsid w:val="00747D69"/>
    <w:rsid w:val="00751CE6"/>
    <w:rsid w:val="0075404B"/>
    <w:rsid w:val="00754E3B"/>
    <w:rsid w:val="00773B64"/>
    <w:rsid w:val="007762BF"/>
    <w:rsid w:val="00777478"/>
    <w:rsid w:val="00787384"/>
    <w:rsid w:val="007874BC"/>
    <w:rsid w:val="007A54B8"/>
    <w:rsid w:val="007B2E61"/>
    <w:rsid w:val="007B52F1"/>
    <w:rsid w:val="007B5595"/>
    <w:rsid w:val="007C68EE"/>
    <w:rsid w:val="007D0BCF"/>
    <w:rsid w:val="007D3DFE"/>
    <w:rsid w:val="007D6E5E"/>
    <w:rsid w:val="007D77E2"/>
    <w:rsid w:val="007E2AA1"/>
    <w:rsid w:val="007F542B"/>
    <w:rsid w:val="008049B8"/>
    <w:rsid w:val="0081061D"/>
    <w:rsid w:val="0081406C"/>
    <w:rsid w:val="00816D3F"/>
    <w:rsid w:val="00841C1A"/>
    <w:rsid w:val="00847085"/>
    <w:rsid w:val="00856C07"/>
    <w:rsid w:val="0086207A"/>
    <w:rsid w:val="00862844"/>
    <w:rsid w:val="00867AB3"/>
    <w:rsid w:val="00872C00"/>
    <w:rsid w:val="00875C69"/>
    <w:rsid w:val="008761A7"/>
    <w:rsid w:val="00880677"/>
    <w:rsid w:val="00884E39"/>
    <w:rsid w:val="008856B1"/>
    <w:rsid w:val="008920BB"/>
    <w:rsid w:val="008937EC"/>
    <w:rsid w:val="00893B93"/>
    <w:rsid w:val="008973EB"/>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C8A"/>
    <w:rsid w:val="00966595"/>
    <w:rsid w:val="00967420"/>
    <w:rsid w:val="00977CDC"/>
    <w:rsid w:val="00990C95"/>
    <w:rsid w:val="00997E63"/>
    <w:rsid w:val="009A622D"/>
    <w:rsid w:val="009B38E4"/>
    <w:rsid w:val="009C1C87"/>
    <w:rsid w:val="009C3C13"/>
    <w:rsid w:val="009D0407"/>
    <w:rsid w:val="009D1F8E"/>
    <w:rsid w:val="00A00CAA"/>
    <w:rsid w:val="00A010B3"/>
    <w:rsid w:val="00A0307F"/>
    <w:rsid w:val="00A06303"/>
    <w:rsid w:val="00A12CCB"/>
    <w:rsid w:val="00A17573"/>
    <w:rsid w:val="00A33B7B"/>
    <w:rsid w:val="00A33E0D"/>
    <w:rsid w:val="00A354ED"/>
    <w:rsid w:val="00A4544F"/>
    <w:rsid w:val="00A47A1D"/>
    <w:rsid w:val="00A518BE"/>
    <w:rsid w:val="00A53830"/>
    <w:rsid w:val="00A6529C"/>
    <w:rsid w:val="00A71692"/>
    <w:rsid w:val="00A76983"/>
    <w:rsid w:val="00A83340"/>
    <w:rsid w:val="00AA17B6"/>
    <w:rsid w:val="00AA6C0A"/>
    <w:rsid w:val="00AC5896"/>
    <w:rsid w:val="00AD164C"/>
    <w:rsid w:val="00AD4F06"/>
    <w:rsid w:val="00AD65A8"/>
    <w:rsid w:val="00AE2963"/>
    <w:rsid w:val="00AE6F29"/>
    <w:rsid w:val="00AF1286"/>
    <w:rsid w:val="00AF5DE6"/>
    <w:rsid w:val="00B00533"/>
    <w:rsid w:val="00B00C6E"/>
    <w:rsid w:val="00B05BA2"/>
    <w:rsid w:val="00B06882"/>
    <w:rsid w:val="00B11CC3"/>
    <w:rsid w:val="00B13CF5"/>
    <w:rsid w:val="00B16FB2"/>
    <w:rsid w:val="00B25685"/>
    <w:rsid w:val="00B26C33"/>
    <w:rsid w:val="00B33BA9"/>
    <w:rsid w:val="00B43465"/>
    <w:rsid w:val="00B436A0"/>
    <w:rsid w:val="00B4432F"/>
    <w:rsid w:val="00B52088"/>
    <w:rsid w:val="00B527E2"/>
    <w:rsid w:val="00B54817"/>
    <w:rsid w:val="00B6266F"/>
    <w:rsid w:val="00B64EAE"/>
    <w:rsid w:val="00B678B1"/>
    <w:rsid w:val="00B71316"/>
    <w:rsid w:val="00B87557"/>
    <w:rsid w:val="00B95D01"/>
    <w:rsid w:val="00BA4317"/>
    <w:rsid w:val="00BA668D"/>
    <w:rsid w:val="00BB23E5"/>
    <w:rsid w:val="00BB33BB"/>
    <w:rsid w:val="00BB4ABB"/>
    <w:rsid w:val="00BC5684"/>
    <w:rsid w:val="00BD0C7E"/>
    <w:rsid w:val="00BF3C60"/>
    <w:rsid w:val="00BF7335"/>
    <w:rsid w:val="00BF7A9B"/>
    <w:rsid w:val="00C014F1"/>
    <w:rsid w:val="00C1275A"/>
    <w:rsid w:val="00C151CC"/>
    <w:rsid w:val="00C17936"/>
    <w:rsid w:val="00C267CF"/>
    <w:rsid w:val="00C267F5"/>
    <w:rsid w:val="00C27499"/>
    <w:rsid w:val="00C43AF7"/>
    <w:rsid w:val="00C67996"/>
    <w:rsid w:val="00C67BE5"/>
    <w:rsid w:val="00C91409"/>
    <w:rsid w:val="00C93D34"/>
    <w:rsid w:val="00C94CA6"/>
    <w:rsid w:val="00CA0D36"/>
    <w:rsid w:val="00CB24AC"/>
    <w:rsid w:val="00CC2CA5"/>
    <w:rsid w:val="00CC71C8"/>
    <w:rsid w:val="00CD786A"/>
    <w:rsid w:val="00CD7F84"/>
    <w:rsid w:val="00D149D7"/>
    <w:rsid w:val="00D1516A"/>
    <w:rsid w:val="00D26642"/>
    <w:rsid w:val="00D37C6B"/>
    <w:rsid w:val="00D45117"/>
    <w:rsid w:val="00D65F32"/>
    <w:rsid w:val="00D70E35"/>
    <w:rsid w:val="00D77861"/>
    <w:rsid w:val="00D82E9B"/>
    <w:rsid w:val="00D82F20"/>
    <w:rsid w:val="00DA0896"/>
    <w:rsid w:val="00DD2C3C"/>
    <w:rsid w:val="00DE178D"/>
    <w:rsid w:val="00DE71E6"/>
    <w:rsid w:val="00DE74D9"/>
    <w:rsid w:val="00DF1644"/>
    <w:rsid w:val="00DF2D94"/>
    <w:rsid w:val="00DF4688"/>
    <w:rsid w:val="00DF48D4"/>
    <w:rsid w:val="00DF4F21"/>
    <w:rsid w:val="00E002C7"/>
    <w:rsid w:val="00E00D73"/>
    <w:rsid w:val="00E04CB2"/>
    <w:rsid w:val="00E151B1"/>
    <w:rsid w:val="00E22FC3"/>
    <w:rsid w:val="00E31CEA"/>
    <w:rsid w:val="00E5170A"/>
    <w:rsid w:val="00E61AB3"/>
    <w:rsid w:val="00E62164"/>
    <w:rsid w:val="00E65655"/>
    <w:rsid w:val="00E85A81"/>
    <w:rsid w:val="00E90882"/>
    <w:rsid w:val="00E92204"/>
    <w:rsid w:val="00EA0EF8"/>
    <w:rsid w:val="00EA1FB1"/>
    <w:rsid w:val="00EA398D"/>
    <w:rsid w:val="00EA4FD2"/>
    <w:rsid w:val="00EA58AE"/>
    <w:rsid w:val="00EB0526"/>
    <w:rsid w:val="00EB51E8"/>
    <w:rsid w:val="00EC1264"/>
    <w:rsid w:val="00EC544D"/>
    <w:rsid w:val="00ED522E"/>
    <w:rsid w:val="00ED6A3D"/>
    <w:rsid w:val="00EE0F8D"/>
    <w:rsid w:val="00EE3555"/>
    <w:rsid w:val="00EF1E32"/>
    <w:rsid w:val="00EF3F0D"/>
    <w:rsid w:val="00EF5C34"/>
    <w:rsid w:val="00EF6D26"/>
    <w:rsid w:val="00F07F79"/>
    <w:rsid w:val="00F11874"/>
    <w:rsid w:val="00F16887"/>
    <w:rsid w:val="00F22DB8"/>
    <w:rsid w:val="00F2459A"/>
    <w:rsid w:val="00F32B21"/>
    <w:rsid w:val="00F32EBE"/>
    <w:rsid w:val="00F35A16"/>
    <w:rsid w:val="00F425D6"/>
    <w:rsid w:val="00F46DF4"/>
    <w:rsid w:val="00F53A9D"/>
    <w:rsid w:val="00F6071E"/>
    <w:rsid w:val="00F6144F"/>
    <w:rsid w:val="00F620CA"/>
    <w:rsid w:val="00F70C16"/>
    <w:rsid w:val="00F814A4"/>
    <w:rsid w:val="00FA2CF0"/>
    <w:rsid w:val="00FA38E3"/>
    <w:rsid w:val="00FA4DFD"/>
    <w:rsid w:val="00FA7409"/>
    <w:rsid w:val="00FB2A70"/>
    <w:rsid w:val="00FB50C8"/>
    <w:rsid w:val="00FD0A33"/>
    <w:rsid w:val="00FD0FD6"/>
    <w:rsid w:val="00FE3D33"/>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2A3AF3"/>
  <w15:chartTrackingRefBased/>
  <w15:docId w15:val="{B6BF942B-AAE9-410E-9CF6-1C9D51704E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character" w:styleId="Hyperlink">
    <w:name w:val="Hyperlink"/>
    <w:basedOn w:val="DefaultParagraphFont"/>
    <w:uiPriority w:val="99"/>
    <w:unhideWhenUsed/>
    <w:rsid w:val="00173CD7"/>
    <w:rPr>
      <w:color w:val="3A3838" w:themeColor="hyperlink"/>
      <w:u w:val="single"/>
    </w:rPr>
  </w:style>
  <w:style w:type="character" w:styleId="UnresolvedMention">
    <w:name w:val="Unresolved Mention"/>
    <w:basedOn w:val="DefaultParagraphFont"/>
    <w:uiPriority w:val="99"/>
    <w:semiHidden/>
    <w:unhideWhenUsed/>
    <w:rsid w:val="00173CD7"/>
    <w:rPr>
      <w:color w:val="605E5C"/>
      <w:shd w:val="clear" w:color="auto" w:fill="E1DFDD"/>
    </w:rPr>
  </w:style>
  <w:style w:type="paragraph" w:styleId="HTMLPreformatted">
    <w:name w:val="HTML Preformatted"/>
    <w:basedOn w:val="Normal"/>
    <w:link w:val="HTMLPreformattedChar"/>
    <w:uiPriority w:val="99"/>
    <w:semiHidden/>
    <w:unhideWhenUsed/>
    <w:rsid w:val="00D82E9B"/>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D82E9B"/>
    <w:rPr>
      <w:rFonts w:ascii="Consolas" w:hAnsi="Consolas"/>
      <w:sz w:val="20"/>
      <w:szCs w:val="20"/>
    </w:rPr>
  </w:style>
  <w:style w:type="paragraph" w:styleId="ListParagraph">
    <w:name w:val="List Paragraph"/>
    <w:basedOn w:val="Normal"/>
    <w:uiPriority w:val="34"/>
    <w:semiHidden/>
    <w:rsid w:val="006B3EF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832416">
      <w:bodyDiv w:val="1"/>
      <w:marLeft w:val="0"/>
      <w:marRight w:val="0"/>
      <w:marTop w:val="0"/>
      <w:marBottom w:val="0"/>
      <w:divBdr>
        <w:top w:val="none" w:sz="0" w:space="0" w:color="auto"/>
        <w:left w:val="none" w:sz="0" w:space="0" w:color="auto"/>
        <w:bottom w:val="none" w:sz="0" w:space="0" w:color="auto"/>
        <w:right w:val="none" w:sz="0" w:space="0" w:color="auto"/>
      </w:divBdr>
    </w:div>
    <w:div w:id="137453088">
      <w:bodyDiv w:val="1"/>
      <w:marLeft w:val="0"/>
      <w:marRight w:val="0"/>
      <w:marTop w:val="0"/>
      <w:marBottom w:val="0"/>
      <w:divBdr>
        <w:top w:val="none" w:sz="0" w:space="0" w:color="auto"/>
        <w:left w:val="none" w:sz="0" w:space="0" w:color="auto"/>
        <w:bottom w:val="none" w:sz="0" w:space="0" w:color="auto"/>
        <w:right w:val="none" w:sz="0" w:space="0" w:color="auto"/>
      </w:divBdr>
      <w:divsChild>
        <w:div w:id="851720916">
          <w:marLeft w:val="0"/>
          <w:marRight w:val="0"/>
          <w:marTop w:val="0"/>
          <w:marBottom w:val="0"/>
          <w:divBdr>
            <w:top w:val="none" w:sz="0" w:space="0" w:color="auto"/>
            <w:left w:val="none" w:sz="0" w:space="0" w:color="auto"/>
            <w:bottom w:val="none" w:sz="0" w:space="0" w:color="auto"/>
            <w:right w:val="none" w:sz="0" w:space="0" w:color="auto"/>
          </w:divBdr>
        </w:div>
        <w:div w:id="1736589810">
          <w:marLeft w:val="0"/>
          <w:marRight w:val="0"/>
          <w:marTop w:val="0"/>
          <w:marBottom w:val="0"/>
          <w:divBdr>
            <w:top w:val="none" w:sz="0" w:space="0" w:color="auto"/>
            <w:left w:val="none" w:sz="0" w:space="0" w:color="auto"/>
            <w:bottom w:val="none" w:sz="0" w:space="0" w:color="auto"/>
            <w:right w:val="none" w:sz="0" w:space="0" w:color="auto"/>
          </w:divBdr>
        </w:div>
      </w:divsChild>
    </w:div>
    <w:div w:id="264922144">
      <w:bodyDiv w:val="1"/>
      <w:marLeft w:val="0"/>
      <w:marRight w:val="0"/>
      <w:marTop w:val="0"/>
      <w:marBottom w:val="0"/>
      <w:divBdr>
        <w:top w:val="none" w:sz="0" w:space="0" w:color="auto"/>
        <w:left w:val="none" w:sz="0" w:space="0" w:color="auto"/>
        <w:bottom w:val="none" w:sz="0" w:space="0" w:color="auto"/>
        <w:right w:val="none" w:sz="0" w:space="0" w:color="auto"/>
      </w:divBdr>
      <w:divsChild>
        <w:div w:id="881138135">
          <w:marLeft w:val="0"/>
          <w:marRight w:val="0"/>
          <w:marTop w:val="0"/>
          <w:marBottom w:val="0"/>
          <w:divBdr>
            <w:top w:val="none" w:sz="0" w:space="0" w:color="auto"/>
            <w:left w:val="none" w:sz="0" w:space="0" w:color="auto"/>
            <w:bottom w:val="none" w:sz="0" w:space="0" w:color="auto"/>
            <w:right w:val="none" w:sz="0" w:space="0" w:color="auto"/>
          </w:divBdr>
        </w:div>
        <w:div w:id="1506046687">
          <w:marLeft w:val="0"/>
          <w:marRight w:val="0"/>
          <w:marTop w:val="0"/>
          <w:marBottom w:val="0"/>
          <w:divBdr>
            <w:top w:val="none" w:sz="0" w:space="0" w:color="auto"/>
            <w:left w:val="none" w:sz="0" w:space="0" w:color="auto"/>
            <w:bottom w:val="none" w:sz="0" w:space="0" w:color="auto"/>
            <w:right w:val="none" w:sz="0" w:space="0" w:color="auto"/>
          </w:divBdr>
        </w:div>
      </w:divsChild>
    </w:div>
    <w:div w:id="514150259">
      <w:bodyDiv w:val="1"/>
      <w:marLeft w:val="0"/>
      <w:marRight w:val="0"/>
      <w:marTop w:val="0"/>
      <w:marBottom w:val="0"/>
      <w:divBdr>
        <w:top w:val="none" w:sz="0" w:space="0" w:color="auto"/>
        <w:left w:val="none" w:sz="0" w:space="0" w:color="auto"/>
        <w:bottom w:val="none" w:sz="0" w:space="0" w:color="auto"/>
        <w:right w:val="none" w:sz="0" w:space="0" w:color="auto"/>
      </w:divBdr>
    </w:div>
    <w:div w:id="528303651">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1032072500">
      <w:bodyDiv w:val="1"/>
      <w:marLeft w:val="0"/>
      <w:marRight w:val="0"/>
      <w:marTop w:val="0"/>
      <w:marBottom w:val="0"/>
      <w:divBdr>
        <w:top w:val="none" w:sz="0" w:space="0" w:color="auto"/>
        <w:left w:val="none" w:sz="0" w:space="0" w:color="auto"/>
        <w:bottom w:val="none" w:sz="0" w:space="0" w:color="auto"/>
        <w:right w:val="none" w:sz="0" w:space="0" w:color="auto"/>
      </w:divBdr>
    </w:div>
    <w:div w:id="1297754521">
      <w:bodyDiv w:val="1"/>
      <w:marLeft w:val="0"/>
      <w:marRight w:val="0"/>
      <w:marTop w:val="0"/>
      <w:marBottom w:val="0"/>
      <w:divBdr>
        <w:top w:val="none" w:sz="0" w:space="0" w:color="auto"/>
        <w:left w:val="none" w:sz="0" w:space="0" w:color="auto"/>
        <w:bottom w:val="none" w:sz="0" w:space="0" w:color="auto"/>
        <w:right w:val="none" w:sz="0" w:space="0" w:color="auto"/>
      </w:divBdr>
    </w:div>
    <w:div w:id="1732920396">
      <w:bodyDiv w:val="1"/>
      <w:marLeft w:val="0"/>
      <w:marRight w:val="0"/>
      <w:marTop w:val="0"/>
      <w:marBottom w:val="0"/>
      <w:divBdr>
        <w:top w:val="none" w:sz="0" w:space="0" w:color="auto"/>
        <w:left w:val="none" w:sz="0" w:space="0" w:color="auto"/>
        <w:bottom w:val="none" w:sz="0" w:space="0" w:color="auto"/>
        <w:right w:val="none" w:sz="0" w:space="0" w:color="auto"/>
      </w:divBdr>
    </w:div>
    <w:div w:id="1773820214">
      <w:bodyDiv w:val="1"/>
      <w:marLeft w:val="0"/>
      <w:marRight w:val="0"/>
      <w:marTop w:val="0"/>
      <w:marBottom w:val="0"/>
      <w:divBdr>
        <w:top w:val="none" w:sz="0" w:space="0" w:color="auto"/>
        <w:left w:val="none" w:sz="0" w:space="0" w:color="auto"/>
        <w:bottom w:val="none" w:sz="0" w:space="0" w:color="auto"/>
        <w:right w:val="none" w:sz="0" w:space="0" w:color="auto"/>
      </w:divBdr>
    </w:div>
    <w:div w:id="1860511670">
      <w:bodyDiv w:val="1"/>
      <w:marLeft w:val="0"/>
      <w:marRight w:val="0"/>
      <w:marTop w:val="0"/>
      <w:marBottom w:val="0"/>
      <w:divBdr>
        <w:top w:val="none" w:sz="0" w:space="0" w:color="auto"/>
        <w:left w:val="none" w:sz="0" w:space="0" w:color="auto"/>
        <w:bottom w:val="none" w:sz="0" w:space="0" w:color="auto"/>
        <w:right w:val="none" w:sz="0" w:space="0" w:color="auto"/>
      </w:divBdr>
    </w:div>
    <w:div w:id="1868449385">
      <w:bodyDiv w:val="1"/>
      <w:marLeft w:val="0"/>
      <w:marRight w:val="0"/>
      <w:marTop w:val="0"/>
      <w:marBottom w:val="0"/>
      <w:divBdr>
        <w:top w:val="none" w:sz="0" w:space="0" w:color="auto"/>
        <w:left w:val="none" w:sz="0" w:space="0" w:color="auto"/>
        <w:bottom w:val="none" w:sz="0" w:space="0" w:color="auto"/>
        <w:right w:val="none" w:sz="0" w:space="0" w:color="auto"/>
      </w:divBdr>
    </w:div>
    <w:div w:id="2107266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https://github.com/ngminteck/Portfolio-Optimization/blob/main/code/XBClassifier-XGRegressor.ipynb" TargetMode="Externa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pytorch.org/get-started/locally/" TargetMode="External"/><Relationship Id="rId33" Type="http://schemas.openxmlformats.org/officeDocument/2006/relationships/image" Target="media/image14.sv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hyperlink" Target="https://github.com/ngminteck/Portfolio-Optimization/blob/main/code/Data-Collection.ipynb" TargetMode="External"/><Relationship Id="rId29" Type="http://schemas.openxmlformats.org/officeDocument/2006/relationships/image" Target="media/image10.sv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ngminteck/Portfolio-Optimization/blob/main/code/CNN-LSTM.ipynb" TargetMode="External"/><Relationship Id="rId32" Type="http://schemas.openxmlformats.org/officeDocument/2006/relationships/image" Target="media/image13.png"/><Relationship Id="rId5"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hyperlink" Target="https://github.com/ngminteck/Portfolio-Optimization/blob/main/code/Data-Collection.ipynb" TargetMode="External"/><Relationship Id="rId28" Type="http://schemas.openxmlformats.org/officeDocument/2006/relationships/image" Target="media/image9.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7.svg"/><Relationship Id="rId31" Type="http://schemas.openxmlformats.org/officeDocument/2006/relationships/image" Target="media/image12.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hyperlink" Target="https://sraf.nd.edu/loughranmcdonald-master-dictionary/" TargetMode="External"/><Relationship Id="rId27" Type="http://schemas.openxmlformats.org/officeDocument/2006/relationships/hyperlink" Target="https://github.com/ngminteck/Portfolio-Optimization/blob/main/ticker-best-model.csv" TargetMode="External"/><Relationship Id="rId30" Type="http://schemas.openxmlformats.org/officeDocument/2006/relationships/image" Target="media/image11.png"/><Relationship Id="rId35" Type="http://schemas.openxmlformats.org/officeDocument/2006/relationships/glossaryDocument" Target="glossary/document.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_mi\AppData\Roaming\Microsoft\Templates\Modern%20business%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62762D6B8CFF482FA62B53FBBC607300"/>
        <w:category>
          <w:name w:val="General"/>
          <w:gallery w:val="placeholder"/>
        </w:category>
        <w:types>
          <w:type w:val="bbPlcHdr"/>
        </w:types>
        <w:behaviors>
          <w:behavior w:val="content"/>
        </w:behaviors>
        <w:guid w:val="{84563621-0FCA-4C5D-AEA4-96247025E299}"/>
      </w:docPartPr>
      <w:docPartBody>
        <w:p w:rsidR="002D1ECC" w:rsidRDefault="002D1ECC">
          <w:pPr>
            <w:pStyle w:val="62762D6B8CFF482FA62B53FBBC607300"/>
          </w:pPr>
          <w:r w:rsidRPr="004048B0">
            <w:rPr>
              <w:noProof/>
            </w:rPr>
            <w:t>|</w:t>
          </w:r>
        </w:p>
      </w:docPartBody>
    </w:docPart>
    <w:docPart>
      <w:docPartPr>
        <w:name w:val="9B4F61D9DF01472481D1E8160D710790"/>
        <w:category>
          <w:name w:val="General"/>
          <w:gallery w:val="placeholder"/>
        </w:category>
        <w:types>
          <w:type w:val="bbPlcHdr"/>
        </w:types>
        <w:behaviors>
          <w:behavior w:val="content"/>
        </w:behaviors>
        <w:guid w:val="{41BB41EE-985B-48FB-B61D-930042833C19}"/>
      </w:docPartPr>
      <w:docPartBody>
        <w:p w:rsidR="002D1ECC" w:rsidRDefault="002D1ECC">
          <w:pPr>
            <w:pStyle w:val="9B4F61D9DF01472481D1E8160D710790"/>
          </w:pPr>
          <w:r w:rsidRPr="004048B0">
            <w:t>SUMMARY</w:t>
          </w:r>
        </w:p>
      </w:docPartBody>
    </w:docPart>
    <w:docPart>
      <w:docPartPr>
        <w:name w:val="5B02989D1FEF454C9E09F1C92BAABD6D"/>
        <w:category>
          <w:name w:val="General"/>
          <w:gallery w:val="placeholder"/>
        </w:category>
        <w:types>
          <w:type w:val="bbPlcHdr"/>
        </w:types>
        <w:behaviors>
          <w:behavior w:val="content"/>
        </w:behaviors>
        <w:guid w:val="{FD14B977-39C5-4412-8D92-3DD6ACC37222}"/>
      </w:docPartPr>
      <w:docPartBody>
        <w:p w:rsidR="002D1ECC" w:rsidRDefault="002D1ECC">
          <w:pPr>
            <w:pStyle w:val="5B02989D1FEF454C9E09F1C92BAABD6D"/>
          </w:pPr>
          <w:r w:rsidRPr="004048B0">
            <w:t>SUBHEADING</w:t>
          </w:r>
        </w:p>
      </w:docPartBody>
    </w:docPart>
    <w:docPart>
      <w:docPartPr>
        <w:name w:val="B822A891189C45A2B3F9F14FCA3E7D83"/>
        <w:category>
          <w:name w:val="General"/>
          <w:gallery w:val="placeholder"/>
        </w:category>
        <w:types>
          <w:type w:val="bbPlcHdr"/>
        </w:types>
        <w:behaviors>
          <w:behavior w:val="content"/>
        </w:behaviors>
        <w:guid w:val="{6A1EDBB9-8D57-492B-A423-31CCD71260E6}"/>
      </w:docPartPr>
      <w:docPartBody>
        <w:p w:rsidR="002D1ECC" w:rsidRDefault="002D1ECC">
          <w:pPr>
            <w:pStyle w:val="B822A891189C45A2B3F9F14FCA3E7D83"/>
          </w:pPr>
          <w:r w:rsidRPr="004048B0">
            <w:t>SUBHEADING</w:t>
          </w:r>
        </w:p>
      </w:docPartBody>
    </w:docPart>
    <w:docPart>
      <w:docPartPr>
        <w:name w:val="D1D7A01B8C674FA19022D0478807B219"/>
        <w:category>
          <w:name w:val="General"/>
          <w:gallery w:val="placeholder"/>
        </w:category>
        <w:types>
          <w:type w:val="bbPlcHdr"/>
        </w:types>
        <w:behaviors>
          <w:behavior w:val="content"/>
        </w:behaviors>
        <w:guid w:val="{43626D10-C0F5-4539-A3A0-FD7BAFB07627}"/>
      </w:docPartPr>
      <w:docPartBody>
        <w:p w:rsidR="002D1ECC" w:rsidRPr="004048B0" w:rsidRDefault="002D1ECC" w:rsidP="0053179B">
          <w:pPr>
            <w:pStyle w:val="ListHeader"/>
          </w:pPr>
          <w:r w:rsidRPr="004048B0">
            <w:t xml:space="preserve">BUSINESS </w:t>
          </w:r>
        </w:p>
        <w:p w:rsidR="002D1ECC" w:rsidRDefault="002D1ECC">
          <w:pPr>
            <w:pStyle w:val="D1D7A01B8C674FA19022D0478807B219"/>
          </w:pPr>
          <w:r w:rsidRPr="004048B0">
            <w:t>PRIORITIES</w:t>
          </w:r>
        </w:p>
      </w:docPartBody>
    </w:docPart>
    <w:docPart>
      <w:docPartPr>
        <w:name w:val="2181A98120BF4B8A94F3BF751C672684"/>
        <w:category>
          <w:name w:val="General"/>
          <w:gallery w:val="placeholder"/>
        </w:category>
        <w:types>
          <w:type w:val="bbPlcHdr"/>
        </w:types>
        <w:behaviors>
          <w:behavior w:val="content"/>
        </w:behaviors>
        <w:guid w:val="{60F2185E-F6DE-4F3D-A4CA-3541EC56BE09}"/>
      </w:docPartPr>
      <w:docPartBody>
        <w:p w:rsidR="002D1ECC" w:rsidRPr="004048B0" w:rsidRDefault="002D1ECC" w:rsidP="0053179B">
          <w:pPr>
            <w:pStyle w:val="ListHeader"/>
          </w:pPr>
          <w:r w:rsidRPr="004048B0">
            <w:t xml:space="preserve">ADDED </w:t>
          </w:r>
        </w:p>
        <w:p w:rsidR="002D1ECC" w:rsidRDefault="002D1ECC">
          <w:pPr>
            <w:pStyle w:val="2181A98120BF4B8A94F3BF751C672684"/>
          </w:pPr>
          <w:r w:rsidRPr="004048B0">
            <w:t>PRIORITIES</w:t>
          </w:r>
        </w:p>
      </w:docPartBody>
    </w:docPart>
    <w:docPart>
      <w:docPartPr>
        <w:name w:val="0113EEF169E64F3881B30AC5FAF5DC89"/>
        <w:category>
          <w:name w:val="General"/>
          <w:gallery w:val="placeholder"/>
        </w:category>
        <w:types>
          <w:type w:val="bbPlcHdr"/>
        </w:types>
        <w:behaviors>
          <w:behavior w:val="content"/>
        </w:behaviors>
        <w:guid w:val="{5BC9E137-3B1B-475F-B9E0-CCEBB7C22F86}"/>
      </w:docPartPr>
      <w:docPartBody>
        <w:p w:rsidR="002D1ECC" w:rsidRPr="004048B0" w:rsidRDefault="002D1ECC" w:rsidP="0053179B">
          <w:pPr>
            <w:pStyle w:val="Bullets"/>
          </w:pPr>
          <w:r w:rsidRPr="004048B0">
            <w:t>Improve social media presence</w:t>
          </w:r>
        </w:p>
        <w:p w:rsidR="002D1ECC" w:rsidRDefault="002D1ECC">
          <w:pPr>
            <w:pStyle w:val="0113EEF169E64F3881B30AC5FAF5DC89"/>
          </w:pPr>
          <w:r w:rsidRPr="004048B0">
            <w:t>Ensure the cost of development stays below budget</w:t>
          </w:r>
        </w:p>
      </w:docPartBody>
    </w:docPart>
    <w:docPart>
      <w:docPartPr>
        <w:name w:val="3A1CA8BF0D5D4EA2A79F1F443388917B"/>
        <w:category>
          <w:name w:val="General"/>
          <w:gallery w:val="placeholder"/>
        </w:category>
        <w:types>
          <w:type w:val="bbPlcHdr"/>
        </w:types>
        <w:behaviors>
          <w:behavior w:val="content"/>
        </w:behaviors>
        <w:guid w:val="{7D786BAB-34A1-4780-B2E9-3254B8B8A476}"/>
      </w:docPartPr>
      <w:docPartBody>
        <w:p w:rsidR="002D1ECC" w:rsidRDefault="002D1ECC">
          <w:pPr>
            <w:pStyle w:val="3A1CA8BF0D5D4EA2A79F1F443388917B"/>
          </w:pPr>
          <w:r w:rsidRPr="004048B0">
            <w:t xml:space="preserve">EMPLOYEE </w:t>
          </w:r>
          <w:r w:rsidRPr="004048B0">
            <w:t>OPPORTUNITIES</w:t>
          </w:r>
        </w:p>
      </w:docPartBody>
    </w:docPart>
    <w:docPart>
      <w:docPartPr>
        <w:name w:val="8B965B352B954CB1842D82CDA73471D0"/>
        <w:category>
          <w:name w:val="General"/>
          <w:gallery w:val="placeholder"/>
        </w:category>
        <w:types>
          <w:type w:val="bbPlcHdr"/>
        </w:types>
        <w:behaviors>
          <w:behavior w:val="content"/>
        </w:behaviors>
        <w:guid w:val="{50BBA56B-34AD-4C2A-AEC5-62E0E3F1DD7F}"/>
      </w:docPartPr>
      <w:docPartBody>
        <w:p w:rsidR="002D1ECC" w:rsidRPr="004048B0" w:rsidRDefault="002D1ECC" w:rsidP="0053179B">
          <w:pPr>
            <w:pStyle w:val="Bullets"/>
          </w:pPr>
          <w:r w:rsidRPr="004048B0">
            <w:t>Interns begin</w:t>
          </w:r>
        </w:p>
        <w:p w:rsidR="002D1ECC" w:rsidRPr="004048B0" w:rsidRDefault="002D1ECC" w:rsidP="0053179B">
          <w:pPr>
            <w:pStyle w:val="Bullets"/>
          </w:pPr>
          <w:r w:rsidRPr="004048B0">
            <w:t>Indoor rec leagues</w:t>
          </w:r>
        </w:p>
        <w:p w:rsidR="002D1ECC" w:rsidRDefault="002D1ECC">
          <w:pPr>
            <w:pStyle w:val="8B965B352B954CB1842D82CDA73471D0"/>
          </w:pPr>
          <w:r w:rsidRPr="004048B0">
            <w:t>Chess tournaments</w:t>
          </w:r>
        </w:p>
      </w:docPartBody>
    </w:docPart>
    <w:docPart>
      <w:docPartPr>
        <w:name w:val="029118B37057412C8F01A9273A2F223E"/>
        <w:category>
          <w:name w:val="General"/>
          <w:gallery w:val="placeholder"/>
        </w:category>
        <w:types>
          <w:type w:val="bbPlcHdr"/>
        </w:types>
        <w:behaviors>
          <w:behavior w:val="content"/>
        </w:behaviors>
        <w:guid w:val="{6D76E9AC-3228-4C72-AAE3-FD561DD0BF2B}"/>
      </w:docPartPr>
      <w:docPartBody>
        <w:p w:rsidR="002D1ECC" w:rsidRDefault="002D1ECC">
          <w:pPr>
            <w:pStyle w:val="029118B37057412C8F01A9273A2F223E"/>
          </w:pPr>
          <w:r w:rsidRPr="004048B0">
            <w:t xml:space="preserve">Lorem ipsum dolor sit amet consectetur adipiscing. Nisi lacus sed viverra tellus. Orci eu lobortis elementum nibh tellus molestie nunc non. Laoreet </w:t>
          </w:r>
          <w:r w:rsidRPr="004048B0">
            <w:t>suspendisse interdum consectetur libero id faucibus nisl tincidunt. Pharetra massa ultricies mi quis hendrerit dolor. Non tellus orci ac auctor augue mauris augue neque gravida.</w:t>
          </w:r>
        </w:p>
      </w:docPartBody>
    </w:docPart>
    <w:docPart>
      <w:docPartPr>
        <w:name w:val="CC4067454A3C40519D691F33FE302D05"/>
        <w:category>
          <w:name w:val="General"/>
          <w:gallery w:val="placeholder"/>
        </w:category>
        <w:types>
          <w:type w:val="bbPlcHdr"/>
        </w:types>
        <w:behaviors>
          <w:behavior w:val="content"/>
        </w:behaviors>
        <w:guid w:val="{ADC42C4A-BBD2-4E34-8BF9-A80442F52530}"/>
      </w:docPartPr>
      <w:docPartBody>
        <w:p w:rsidR="002D1ECC" w:rsidRDefault="002D1ECC">
          <w:pPr>
            <w:pStyle w:val="CC4067454A3C40519D691F33FE302D05"/>
          </w:pPr>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docPartBody>
    </w:docPart>
    <w:docPart>
      <w:docPartPr>
        <w:name w:val="E7F552BD3F20441298A602B8D178F2F0"/>
        <w:category>
          <w:name w:val="General"/>
          <w:gallery w:val="placeholder"/>
        </w:category>
        <w:types>
          <w:type w:val="bbPlcHdr"/>
        </w:types>
        <w:behaviors>
          <w:behavior w:val="content"/>
        </w:behaviors>
        <w:guid w:val="{5D2769DF-7981-48DA-8CE2-0733C73AF834}"/>
      </w:docPartPr>
      <w:docPartBody>
        <w:p w:rsidR="002D1ECC" w:rsidRPr="004048B0" w:rsidRDefault="002D1ECC" w:rsidP="00C17936">
          <w:r w:rsidRPr="004048B0">
            <w:t>Lorem ipsum dolor sit amet consectetur adipiscing. Nisi lacus sed viverra tellus. Orci eu lobortis elementum nibh tellus molestie nunc non. Laoreet suspendisse interdum consectetur libero id faucibus nisl tincidunt. Pharetra massa ultricies mi quis hendrerit dolor. Non tellus orci ac auctor augue mauris augue neque gravida.</w:t>
          </w:r>
        </w:p>
        <w:p w:rsidR="002D1ECC" w:rsidRPr="004048B0" w:rsidRDefault="002D1ECC" w:rsidP="00C17936"/>
        <w:p w:rsidR="002D1ECC" w:rsidRDefault="002D1ECC">
          <w:pPr>
            <w:pStyle w:val="E7F552BD3F20441298A602B8D178F2F0"/>
          </w:pPr>
          <w:r w:rsidRPr="004048B0">
            <w:t xml:space="preserve">Lorem ipsum dolor sit amet, consectetur adipiscing elit, sed do eiusmod tempor incididunt ut labore et dolore magna aliqua. Quis eleifend quam adipiscing vitae proin </w:t>
          </w:r>
          <w:r w:rsidRPr="004048B0">
            <w:t>sagittis nisl rhoncus mattis. At tellus at urna condimentum mattis. Odio aenean sed adipiscing diam donec adipiscing tristique. Molestie ac feugiat sed lectus vestibulum mattis ullamcorper velit sed. Cursus in hac habitasse platea dictumst quisque sagittis purus sit. Cursus sit amet dictum sit amet justo donec</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167360955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1ECC"/>
    <w:rsid w:val="002D1ECC"/>
    <w:rsid w:val="00787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rsid w:val="002D1ECC"/>
    <w:pPr>
      <w:spacing w:before="120" w:after="0" w:line="240" w:lineRule="auto"/>
      <w:outlineLvl w:val="1"/>
    </w:pPr>
    <w:rPr>
      <w:rFonts w:eastAsiaTheme="minorHAnsi"/>
      <w:caps/>
      <w:spacing w:val="80"/>
      <w:kern w:val="0"/>
      <w:sz w:val="72"/>
      <w:szCs w:val="72"/>
      <w14:ligatures w14:val="none"/>
    </w:rPr>
  </w:style>
  <w:style w:type="paragraph" w:styleId="Heading3">
    <w:name w:val="heading 3"/>
    <w:basedOn w:val="Normal"/>
    <w:next w:val="Normal"/>
    <w:link w:val="Heading3Char"/>
    <w:uiPriority w:val="9"/>
    <w:semiHidden/>
    <w:unhideWhenUsed/>
    <w:qFormat/>
    <w:pPr>
      <w:keepNext/>
      <w:keepLines/>
      <w:spacing w:before="160" w:after="80"/>
      <w:outlineLvl w:val="2"/>
    </w:pPr>
    <w:rPr>
      <w:rFonts w:eastAsiaTheme="majorEastAsia" w:cstheme="majorBidi"/>
      <w:color w:val="0F476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spacing w:after="0" w:line="240" w:lineRule="auto"/>
      <w:contextualSpacing/>
      <w:jc w:val="center"/>
    </w:pPr>
    <w:rPr>
      <w:rFonts w:asciiTheme="majorHAnsi" w:eastAsiaTheme="majorEastAsia" w:hAnsiTheme="majorHAnsi" w:cstheme="majorBidi"/>
      <w:caps/>
      <w:color w:val="FFFFFF" w:themeColor="background1"/>
      <w:kern w:val="0"/>
      <w:sz w:val="96"/>
      <w:szCs w:val="56"/>
      <w14:ligatures w14:val="none"/>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kern w:val="0"/>
      <w:sz w:val="96"/>
      <w:szCs w:val="56"/>
      <w14:ligatures w14:val="none"/>
    </w:rPr>
  </w:style>
  <w:style w:type="paragraph" w:customStyle="1" w:styleId="5EC656B06A0547D1B66DFA36047BB217">
    <w:name w:val="5EC656B06A0547D1B66DFA36047BB217"/>
  </w:style>
  <w:style w:type="paragraph" w:styleId="Subtitle">
    <w:name w:val="Subtitle"/>
    <w:basedOn w:val="Heading3"/>
    <w:next w:val="Normal"/>
    <w:link w:val="SubtitleChar"/>
    <w:uiPriority w:val="9"/>
    <w:pPr>
      <w:keepNext w:val="0"/>
      <w:keepLines w:val="0"/>
      <w:framePr w:wrap="auto" w:vAnchor="text" w:hAnchor="margin" w:y="203"/>
      <w:spacing w:before="120" w:after="0" w:line="240" w:lineRule="auto"/>
      <w:jc w:val="center"/>
    </w:pPr>
    <w:rPr>
      <w:rFonts w:eastAsiaTheme="minorHAnsi" w:cstheme="minorBidi"/>
      <w:b/>
      <w:bCs/>
      <w:caps/>
      <w:noProof/>
      <w:color w:val="FFFFFF" w:themeColor="background1"/>
      <w:spacing w:val="80"/>
      <w:kern w:val="0"/>
      <w:sz w:val="36"/>
      <w:szCs w:val="32"/>
      <w14:ligatures w14:val="none"/>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kern w:val="0"/>
      <w:sz w:val="36"/>
      <w:szCs w:val="32"/>
      <w14:ligatures w14:val="none"/>
    </w:rPr>
  </w:style>
  <w:style w:type="character" w:customStyle="1" w:styleId="Heading3Char">
    <w:name w:val="Heading 3 Char"/>
    <w:basedOn w:val="DefaultParagraphFont"/>
    <w:link w:val="Heading3"/>
    <w:uiPriority w:val="9"/>
    <w:semiHidden/>
    <w:rPr>
      <w:rFonts w:eastAsiaTheme="majorEastAsia" w:cstheme="majorBidi"/>
      <w:color w:val="0F4761" w:themeColor="accent1" w:themeShade="BF"/>
      <w:sz w:val="28"/>
      <w:szCs w:val="28"/>
    </w:rPr>
  </w:style>
  <w:style w:type="paragraph" w:customStyle="1" w:styleId="8EBF2FF9C379400F8DF1C448C48893F7">
    <w:name w:val="8EBF2FF9C379400F8DF1C448C48893F7"/>
  </w:style>
  <w:style w:type="character" w:styleId="PlaceholderText">
    <w:name w:val="Placeholder Text"/>
    <w:basedOn w:val="DefaultParagraphFont"/>
    <w:uiPriority w:val="99"/>
    <w:semiHidden/>
    <w:rPr>
      <w:color w:val="808080"/>
    </w:rPr>
  </w:style>
  <w:style w:type="paragraph" w:customStyle="1" w:styleId="6F03EE56829443EE9A19A09BDDAA46AD">
    <w:name w:val="6F03EE56829443EE9A19A09BDDAA46AD"/>
  </w:style>
  <w:style w:type="paragraph" w:customStyle="1" w:styleId="62762D6B8CFF482FA62B53FBBC607300">
    <w:name w:val="62762D6B8CFF482FA62B53FBBC607300"/>
  </w:style>
  <w:style w:type="paragraph" w:customStyle="1" w:styleId="BCCD5B118F2A4DD4916B0B802ABBFE1C">
    <w:name w:val="BCCD5B118F2A4DD4916B0B802ABBFE1C"/>
  </w:style>
  <w:style w:type="paragraph" w:customStyle="1" w:styleId="9B4F61D9DF01472481D1E8160D710790">
    <w:name w:val="9B4F61D9DF01472481D1E8160D710790"/>
  </w:style>
  <w:style w:type="paragraph" w:customStyle="1" w:styleId="NormalBold">
    <w:name w:val="Normal Bold"/>
    <w:basedOn w:val="Normal"/>
    <w:uiPriority w:val="8"/>
    <w:qFormat/>
    <w:pPr>
      <w:spacing w:after="0" w:line="240" w:lineRule="auto"/>
    </w:pPr>
    <w:rPr>
      <w:rFonts w:eastAsiaTheme="minorHAnsi"/>
      <w:b/>
      <w:bCs/>
      <w:color w:val="FFFFFF" w:themeColor="background1"/>
      <w:kern w:val="0"/>
      <w:sz w:val="22"/>
      <w:szCs w:val="22"/>
      <w14:ligatures w14:val="none"/>
    </w:rPr>
  </w:style>
  <w:style w:type="paragraph" w:customStyle="1" w:styleId="05E3636FE9DC4A659FDFF7856D3726BE">
    <w:name w:val="05E3636FE9DC4A659FDFF7856D3726BE"/>
  </w:style>
  <w:style w:type="paragraph" w:customStyle="1" w:styleId="B257ABA7321943DCAE37D7F508CA9CEB">
    <w:name w:val="B257ABA7321943DCAE37D7F508CA9CEB"/>
  </w:style>
  <w:style w:type="paragraph" w:customStyle="1" w:styleId="5B02989D1FEF454C9E09F1C92BAABD6D">
    <w:name w:val="5B02989D1FEF454C9E09F1C92BAABD6D"/>
  </w:style>
  <w:style w:type="paragraph" w:customStyle="1" w:styleId="B822A891189C45A2B3F9F14FCA3E7D83">
    <w:name w:val="B822A891189C45A2B3F9F14FCA3E7D83"/>
  </w:style>
  <w:style w:type="paragraph" w:customStyle="1" w:styleId="743C058A59434489BD1CB3CA778BA412">
    <w:name w:val="743C058A59434489BD1CB3CA778BA412"/>
  </w:style>
  <w:style w:type="paragraph" w:customStyle="1" w:styleId="6147B9E4C48B4D8B95DFCD238D38821D">
    <w:name w:val="6147B9E4C48B4D8B95DFCD238D38821D"/>
  </w:style>
  <w:style w:type="paragraph" w:customStyle="1" w:styleId="C3B643C9BAF046B992960C0B1F24C03C">
    <w:name w:val="C3B643C9BAF046B992960C0B1F24C03C"/>
  </w:style>
  <w:style w:type="paragraph" w:customStyle="1" w:styleId="87329BDFB39D4508B6245B9B816A2B6C">
    <w:name w:val="87329BDFB39D4508B6245B9B816A2B6C"/>
  </w:style>
  <w:style w:type="paragraph" w:customStyle="1" w:styleId="ListHeader">
    <w:name w:val="List Header"/>
    <w:basedOn w:val="Normal"/>
    <w:uiPriority w:val="7"/>
    <w:qFormat/>
    <w:pPr>
      <w:spacing w:before="80" w:after="0" w:line="240" w:lineRule="auto"/>
    </w:pPr>
    <w:rPr>
      <w:rFonts w:eastAsiaTheme="minorHAnsi"/>
      <w:spacing w:val="40"/>
      <w:kern w:val="28"/>
      <w:sz w:val="28"/>
      <w:szCs w:val="22"/>
      <w14:ligatures w14:val="none"/>
    </w:rPr>
  </w:style>
  <w:style w:type="paragraph" w:customStyle="1" w:styleId="D1D7A01B8C674FA19022D0478807B219">
    <w:name w:val="D1D7A01B8C674FA19022D0478807B219"/>
  </w:style>
  <w:style w:type="paragraph" w:customStyle="1" w:styleId="Bullets">
    <w:name w:val="Bullets"/>
    <w:basedOn w:val="Normal"/>
    <w:uiPriority w:val="7"/>
    <w:qFormat/>
    <w:pPr>
      <w:numPr>
        <w:numId w:val="1"/>
      </w:numPr>
      <w:spacing w:before="120" w:after="0" w:line="240" w:lineRule="auto"/>
      <w:ind w:left="360"/>
    </w:pPr>
    <w:rPr>
      <w:rFonts w:eastAsiaTheme="minorHAnsi"/>
      <w:kern w:val="0"/>
      <w:sz w:val="22"/>
      <w:szCs w:val="22"/>
      <w14:ligatures w14:val="none"/>
    </w:rPr>
  </w:style>
  <w:style w:type="paragraph" w:customStyle="1" w:styleId="74F9A6964CB84FBCB2DF68AF59FEFEC9">
    <w:name w:val="74F9A6964CB84FBCB2DF68AF59FEFEC9"/>
  </w:style>
  <w:style w:type="paragraph" w:customStyle="1" w:styleId="2181A98120BF4B8A94F3BF751C672684">
    <w:name w:val="2181A98120BF4B8A94F3BF751C672684"/>
  </w:style>
  <w:style w:type="paragraph" w:customStyle="1" w:styleId="0113EEF169E64F3881B30AC5FAF5DC89">
    <w:name w:val="0113EEF169E64F3881B30AC5FAF5DC89"/>
  </w:style>
  <w:style w:type="paragraph" w:customStyle="1" w:styleId="3A1CA8BF0D5D4EA2A79F1F443388917B">
    <w:name w:val="3A1CA8BF0D5D4EA2A79F1F443388917B"/>
  </w:style>
  <w:style w:type="paragraph" w:customStyle="1" w:styleId="8B965B352B954CB1842D82CDA73471D0">
    <w:name w:val="8B965B352B954CB1842D82CDA73471D0"/>
  </w:style>
  <w:style w:type="paragraph" w:customStyle="1" w:styleId="56DA0681538D4D90A58BE625DB4BCD72">
    <w:name w:val="56DA0681538D4D90A58BE625DB4BCD72"/>
  </w:style>
  <w:style w:type="paragraph" w:customStyle="1" w:styleId="E2BB50EBF7E740168DA3192AF1BE9804">
    <w:name w:val="E2BB50EBF7E740168DA3192AF1BE9804"/>
  </w:style>
  <w:style w:type="paragraph" w:customStyle="1" w:styleId="029118B37057412C8F01A9273A2F223E">
    <w:name w:val="029118B37057412C8F01A9273A2F223E"/>
  </w:style>
  <w:style w:type="paragraph" w:customStyle="1" w:styleId="A1F8EC5F64C44F489EFEE956BC431D2A">
    <w:name w:val="A1F8EC5F64C44F489EFEE956BC431D2A"/>
  </w:style>
  <w:style w:type="paragraph" w:customStyle="1" w:styleId="CC4067454A3C40519D691F33FE302D05">
    <w:name w:val="CC4067454A3C40519D691F33FE302D05"/>
  </w:style>
  <w:style w:type="paragraph" w:customStyle="1" w:styleId="FA6302B84AEE4EFF892D2B484B0B42B9">
    <w:name w:val="FA6302B84AEE4EFF892D2B484B0B42B9"/>
  </w:style>
  <w:style w:type="paragraph" w:customStyle="1" w:styleId="E7F552BD3F20441298A602B8D178F2F0">
    <w:name w:val="E7F552BD3F20441298A602B8D178F2F0"/>
  </w:style>
  <w:style w:type="paragraph" w:customStyle="1" w:styleId="F9D878B4557E42FD9051F93FB210C423">
    <w:name w:val="F9D878B4557E42FD9051F93FB210C423"/>
  </w:style>
  <w:style w:type="paragraph" w:customStyle="1" w:styleId="7D35D76F1C4E4DC3A7BA9837A39B668A">
    <w:name w:val="7D35D76F1C4E4DC3A7BA9837A39B668A"/>
  </w:style>
  <w:style w:type="paragraph" w:customStyle="1" w:styleId="54F289BE349946C6BCCFE16CAA435511">
    <w:name w:val="54F289BE349946C6BCCFE16CAA435511"/>
  </w:style>
  <w:style w:type="character" w:customStyle="1" w:styleId="Heading2Char">
    <w:name w:val="Heading 2 Char"/>
    <w:basedOn w:val="DefaultParagraphFont"/>
    <w:link w:val="Heading2"/>
    <w:uiPriority w:val="1"/>
    <w:rsid w:val="002D1ECC"/>
    <w:rPr>
      <w:rFonts w:eastAsiaTheme="minorHAnsi"/>
      <w:caps/>
      <w:spacing w:val="80"/>
      <w:kern w:val="0"/>
      <w:sz w:val="72"/>
      <w:szCs w:val="72"/>
      <w14:ligatures w14:val="none"/>
    </w:rPr>
  </w:style>
  <w:style w:type="paragraph" w:customStyle="1" w:styleId="BD86831B52DA4EF1A98620B0F39C3C41">
    <w:name w:val="BD86831B52DA4EF1A98620B0F39C3C41"/>
  </w:style>
  <w:style w:type="paragraph" w:customStyle="1" w:styleId="DBE2BCB8AA94488CB75E9C2462086898">
    <w:name w:val="DBE2BCB8AA94488CB75E9C2462086898"/>
  </w:style>
  <w:style w:type="paragraph" w:customStyle="1" w:styleId="DE87B584AA5441C4BAF06384C6B9107B">
    <w:name w:val="DE87B584AA5441C4BAF06384C6B9107B"/>
  </w:style>
  <w:style w:type="paragraph" w:customStyle="1" w:styleId="25E4EFD603C04579B2C3F287869B7E9A">
    <w:name w:val="25E4EFD603C04579B2C3F287869B7E9A"/>
  </w:style>
  <w:style w:type="paragraph" w:customStyle="1" w:styleId="6A72A34FBC6C459CA85793A57A806DB9">
    <w:name w:val="6A72A34FBC6C459CA85793A57A806DB9"/>
  </w:style>
  <w:style w:type="paragraph" w:customStyle="1" w:styleId="478597B45FBA429D976AD925ED3B5D7E">
    <w:name w:val="478597B45FBA429D976AD925ED3B5D7E"/>
  </w:style>
  <w:style w:type="paragraph" w:customStyle="1" w:styleId="BD2A0676BBE14CF1AF00334C0FFEB0E9">
    <w:name w:val="BD2A0676BBE14CF1AF00334C0FFEB0E9"/>
  </w:style>
  <w:style w:type="paragraph" w:customStyle="1" w:styleId="33A00545CA8A4E12AD0811FF66C14604">
    <w:name w:val="33A00545CA8A4E12AD0811FF66C14604"/>
  </w:style>
  <w:style w:type="paragraph" w:customStyle="1" w:styleId="466353F517FC43D9AB9DAD1D8FE3E982">
    <w:name w:val="466353F517FC43D9AB9DAD1D8FE3E982"/>
  </w:style>
  <w:style w:type="paragraph" w:customStyle="1" w:styleId="F41DE036EC5A479C80AB5282FFCF0883">
    <w:name w:val="F41DE036EC5A479C80AB5282FFCF0883"/>
  </w:style>
  <w:style w:type="paragraph" w:customStyle="1" w:styleId="086C153BBB5349D2AF874820E43CA9AF">
    <w:name w:val="086C153BBB5349D2AF874820E43CA9AF"/>
  </w:style>
  <w:style w:type="paragraph" w:customStyle="1" w:styleId="4C1AA422401645D886257D9820E395F3">
    <w:name w:val="4C1AA422401645D886257D9820E395F3"/>
  </w:style>
  <w:style w:type="paragraph" w:customStyle="1" w:styleId="952EDCB9728D43D2B1A304C2659375E7">
    <w:name w:val="952EDCB9728D43D2B1A304C2659375E7"/>
  </w:style>
  <w:style w:type="paragraph" w:customStyle="1" w:styleId="DE0EBF50F55545EAB48370F3409CA222">
    <w:name w:val="DE0EBF50F55545EAB48370F3409CA222"/>
  </w:style>
  <w:style w:type="paragraph" w:customStyle="1" w:styleId="F2D2792D8DCC47D3AFBA24FB67B41483">
    <w:name w:val="F2D2792D8DCC47D3AFBA24FB67B41483"/>
  </w:style>
  <w:style w:type="paragraph" w:customStyle="1" w:styleId="46731289201146BA9D30B71D8130D411">
    <w:name w:val="46731289201146BA9D30B71D8130D411"/>
  </w:style>
  <w:style w:type="paragraph" w:customStyle="1" w:styleId="16A3F579DE724A989B68D87ABCDFE079">
    <w:name w:val="16A3F579DE724A989B68D87ABCDFE079"/>
  </w:style>
  <w:style w:type="paragraph" w:customStyle="1" w:styleId="0C69A9CF447049239D321BE25E16CCF2">
    <w:name w:val="0C69A9CF447049239D321BE25E16CCF2"/>
  </w:style>
  <w:style w:type="paragraph" w:customStyle="1" w:styleId="CE3280FC5E4C422EA6D78E5221613970">
    <w:name w:val="CE3280FC5E4C422EA6D78E5221613970"/>
  </w:style>
  <w:style w:type="paragraph" w:customStyle="1" w:styleId="CC00E4AB99A043F594B28D91AA071001">
    <w:name w:val="CC00E4AB99A043F594B28D91AA071001"/>
  </w:style>
  <w:style w:type="paragraph" w:customStyle="1" w:styleId="1E5D5DC81EFD4AA1AA1BF3754FF0037F">
    <w:name w:val="1E5D5DC81EFD4AA1AA1BF3754FF0037F"/>
  </w:style>
  <w:style w:type="paragraph" w:customStyle="1" w:styleId="AA4429AE7251452585E00F6B737BCFB2">
    <w:name w:val="AA4429AE7251452585E00F6B737BCFB2"/>
    <w:rsid w:val="002D1ECC"/>
  </w:style>
  <w:style w:type="paragraph" w:customStyle="1" w:styleId="276F74CEAB334176A232F79C06D8B554">
    <w:name w:val="276F74CEAB334176A232F79C06D8B554"/>
    <w:rsid w:val="002D1ECC"/>
  </w:style>
  <w:style w:type="paragraph" w:customStyle="1" w:styleId="437291EC137542D48BC48E1D879E2621">
    <w:name w:val="437291EC137542D48BC48E1D879E2621"/>
    <w:rsid w:val="002D1ECC"/>
  </w:style>
  <w:style w:type="paragraph" w:customStyle="1" w:styleId="AA93EE7925434B62A1C4E1236A7C1A09">
    <w:name w:val="AA93EE7925434B62A1C4E1236A7C1A09"/>
    <w:rsid w:val="002D1ECC"/>
  </w:style>
  <w:style w:type="paragraph" w:customStyle="1" w:styleId="CF1DA9FC3BF8480ABC53DF3C36A417C1">
    <w:name w:val="CF1DA9FC3BF8480ABC53DF3C36A417C1"/>
    <w:rsid w:val="002D1ECC"/>
  </w:style>
  <w:style w:type="paragraph" w:customStyle="1" w:styleId="D6D3428516424059A04A93402EFE7DD3">
    <w:name w:val="D6D3428516424059A04A93402EFE7DD3"/>
    <w:rsid w:val="002D1ECC"/>
  </w:style>
  <w:style w:type="paragraph" w:customStyle="1" w:styleId="F522D84CD6DE470483497F100185E5FC">
    <w:name w:val="F522D84CD6DE470483497F100185E5FC"/>
    <w:rsid w:val="002D1ECC"/>
  </w:style>
  <w:style w:type="paragraph" w:customStyle="1" w:styleId="BE1E8D6FB656416C8C495B4595D75165">
    <w:name w:val="BE1E8D6FB656416C8C495B4595D75165"/>
    <w:rsid w:val="002D1ECC"/>
  </w:style>
  <w:style w:type="paragraph" w:customStyle="1" w:styleId="62FB628A5F604CDC9BDAA4607C4EF7B3">
    <w:name w:val="62FB628A5F604CDC9BDAA4607C4EF7B3"/>
    <w:rsid w:val="002D1ECC"/>
  </w:style>
  <w:style w:type="paragraph" w:customStyle="1" w:styleId="CD77608247294140B3511FDB2C2E4712">
    <w:name w:val="CD77608247294140B3511FDB2C2E4712"/>
    <w:rsid w:val="002D1ECC"/>
  </w:style>
  <w:style w:type="paragraph" w:customStyle="1" w:styleId="9431A4A140DF4351B6163B35D6FBE192">
    <w:name w:val="9431A4A140DF4351B6163B35D6FBE192"/>
    <w:rsid w:val="002D1ECC"/>
  </w:style>
  <w:style w:type="paragraph" w:customStyle="1" w:styleId="BA9B4D84D5A64A0386015DE29B59E6DA">
    <w:name w:val="BA9B4D84D5A64A0386015DE29B59E6DA"/>
    <w:rsid w:val="002D1ECC"/>
  </w:style>
  <w:style w:type="paragraph" w:customStyle="1" w:styleId="959F8ABEB818481C8040BE921713CF9D">
    <w:name w:val="959F8ABEB818481C8040BE921713CF9D"/>
    <w:rsid w:val="002D1ECC"/>
  </w:style>
  <w:style w:type="paragraph" w:customStyle="1" w:styleId="4E15A508667A4230B4EE7443C5C7D3D1">
    <w:name w:val="4E15A508667A4230B4EE7443C5C7D3D1"/>
    <w:rsid w:val="002D1ECC"/>
  </w:style>
  <w:style w:type="paragraph" w:customStyle="1" w:styleId="5BE0C28F0B0A4D71835C243D5544D0AC">
    <w:name w:val="5BE0C28F0B0A4D71835C243D5544D0AC"/>
    <w:rsid w:val="002D1ECC"/>
  </w:style>
  <w:style w:type="paragraph" w:customStyle="1" w:styleId="F6C9E56AAAB24EDEBF9BE35E9407DB77">
    <w:name w:val="F6C9E56AAAB24EDEBF9BE35E9407DB77"/>
    <w:rsid w:val="002D1ECC"/>
  </w:style>
  <w:style w:type="paragraph" w:customStyle="1" w:styleId="BF7DBEB699424E4B83CC76A87EC5A360">
    <w:name w:val="BF7DBEB699424E4B83CC76A87EC5A360"/>
    <w:rsid w:val="002D1ECC"/>
  </w:style>
  <w:style w:type="paragraph" w:customStyle="1" w:styleId="26252460202749D7BEA02227C6B64D4D">
    <w:name w:val="26252460202749D7BEA02227C6B64D4D"/>
    <w:rsid w:val="002D1ECC"/>
  </w:style>
  <w:style w:type="paragraph" w:customStyle="1" w:styleId="4FB1B97564114163A26604C97035B012">
    <w:name w:val="4FB1B97564114163A26604C97035B012"/>
    <w:rsid w:val="002D1ECC"/>
  </w:style>
  <w:style w:type="paragraph" w:customStyle="1" w:styleId="BB78367624ED42949918A5D977E65ADA">
    <w:name w:val="BB78367624ED42949918A5D977E65ADA"/>
    <w:rsid w:val="002D1ECC"/>
  </w:style>
  <w:style w:type="paragraph" w:customStyle="1" w:styleId="4AF9687DFD6843658238207C8B67D071">
    <w:name w:val="4AF9687DFD6843658238207C8B67D071"/>
    <w:rsid w:val="002D1ECC"/>
  </w:style>
  <w:style w:type="paragraph" w:customStyle="1" w:styleId="464C6AFCA7CF4E4EB383688189F2ED4F">
    <w:name w:val="464C6AFCA7CF4E4EB383688189F2ED4F"/>
    <w:rsid w:val="002D1ECC"/>
  </w:style>
  <w:style w:type="paragraph" w:customStyle="1" w:styleId="867BB89FDB33474086FC819DAE442E1F">
    <w:name w:val="867BB89FDB33474086FC819DAE442E1F"/>
    <w:rsid w:val="002D1ECC"/>
  </w:style>
  <w:style w:type="paragraph" w:customStyle="1" w:styleId="B4159E02801E42A7888D8E66F8D57311">
    <w:name w:val="B4159E02801E42A7888D8E66F8D57311"/>
    <w:rsid w:val="002D1ECC"/>
  </w:style>
  <w:style w:type="paragraph" w:customStyle="1" w:styleId="A162BA303BE34C8E86F33BC2B2808971">
    <w:name w:val="A162BA303BE34C8E86F33BC2B2808971"/>
    <w:rsid w:val="002D1ECC"/>
  </w:style>
  <w:style w:type="paragraph" w:customStyle="1" w:styleId="2EEDD07BFD4D4AE5B2CFFFE815E92D6B">
    <w:name w:val="2EEDD07BFD4D4AE5B2CFFFE815E92D6B"/>
    <w:rsid w:val="002D1ECC"/>
  </w:style>
  <w:style w:type="paragraph" w:customStyle="1" w:styleId="CD834E4DFFD34370BF64162A7E1FD163">
    <w:name w:val="CD834E4DFFD34370BF64162A7E1FD163"/>
    <w:rsid w:val="002D1ECC"/>
  </w:style>
  <w:style w:type="paragraph" w:customStyle="1" w:styleId="729D0601FB9D45F397AD837B8F4325FC">
    <w:name w:val="729D0601FB9D45F397AD837B8F4325FC"/>
    <w:rsid w:val="002D1ECC"/>
  </w:style>
  <w:style w:type="paragraph" w:customStyle="1" w:styleId="BE8271B1FDC2473890C59ACB12DA8A08">
    <w:name w:val="BE8271B1FDC2473890C59ACB12DA8A08"/>
    <w:rsid w:val="002D1ECC"/>
  </w:style>
  <w:style w:type="paragraph" w:customStyle="1" w:styleId="6077878C22C74F67B717227CA78E1CF2">
    <w:name w:val="6077878C22C74F67B717227CA78E1CF2"/>
    <w:rsid w:val="002D1ECC"/>
  </w:style>
  <w:style w:type="paragraph" w:customStyle="1" w:styleId="DA2EBB3E8E6645F6891265942E34B74C">
    <w:name w:val="DA2EBB3E8E6645F6891265942E34B74C"/>
    <w:rsid w:val="002D1ECC"/>
  </w:style>
  <w:style w:type="paragraph" w:customStyle="1" w:styleId="A4AC2FC8F7024BE687D5A369B43C4241">
    <w:name w:val="A4AC2FC8F7024BE687D5A369B43C4241"/>
    <w:rsid w:val="002D1ECC"/>
  </w:style>
  <w:style w:type="paragraph" w:customStyle="1" w:styleId="7F9EC2E8EDB540289EECD4A4A2B19AEB">
    <w:name w:val="7F9EC2E8EDB540289EECD4A4A2B19AEB"/>
    <w:rsid w:val="002D1ECC"/>
  </w:style>
  <w:style w:type="paragraph" w:customStyle="1" w:styleId="85791C518062483D9CCC88D148B35A6A">
    <w:name w:val="85791C518062483D9CCC88D148B35A6A"/>
    <w:rsid w:val="002D1ECC"/>
  </w:style>
  <w:style w:type="paragraph" w:customStyle="1" w:styleId="027960551B5842C9A69BFCB8BA06B2C5">
    <w:name w:val="027960551B5842C9A69BFCB8BA06B2C5"/>
    <w:rsid w:val="002D1ECC"/>
  </w:style>
  <w:style w:type="paragraph" w:customStyle="1" w:styleId="12993F8DC7054B3C920FF43AB679C9F0">
    <w:name w:val="12993F8DC7054B3C920FF43AB679C9F0"/>
    <w:rsid w:val="002D1ECC"/>
  </w:style>
  <w:style w:type="paragraph" w:customStyle="1" w:styleId="1D1E9EBD83084B03966B45BA39F99192">
    <w:name w:val="1D1E9EBD83084B03966B45BA39F99192"/>
    <w:rsid w:val="002D1ECC"/>
  </w:style>
  <w:style w:type="paragraph" w:customStyle="1" w:styleId="25F42818E9434640A71BCD7DD1F5FC55">
    <w:name w:val="25F42818E9434640A71BCD7DD1F5FC55"/>
    <w:rsid w:val="002D1ECC"/>
  </w:style>
  <w:style w:type="paragraph" w:customStyle="1" w:styleId="6ABB0877E3A6428B9BB16F0DD991AF3E">
    <w:name w:val="6ABB0877E3A6428B9BB16F0DD991AF3E"/>
    <w:rsid w:val="002D1ECC"/>
  </w:style>
  <w:style w:type="paragraph" w:customStyle="1" w:styleId="6D3C1B10E93E4526923EB7EF052BD2E6">
    <w:name w:val="6D3C1B10E93E4526923EB7EF052BD2E6"/>
    <w:rsid w:val="002D1ECC"/>
  </w:style>
  <w:style w:type="paragraph" w:customStyle="1" w:styleId="819A07E8B11B466989623C197AA905A1">
    <w:name w:val="819A07E8B11B466989623C197AA905A1"/>
    <w:rsid w:val="002D1ECC"/>
  </w:style>
  <w:style w:type="paragraph" w:customStyle="1" w:styleId="5DB49400B4254321879508695C417934">
    <w:name w:val="5DB49400B4254321879508695C417934"/>
    <w:rsid w:val="002D1ECC"/>
  </w:style>
  <w:style w:type="paragraph" w:customStyle="1" w:styleId="813B26AD41884A2AA09487F5199EC057">
    <w:name w:val="813B26AD41884A2AA09487F5199EC057"/>
    <w:rsid w:val="002D1ECC"/>
  </w:style>
  <w:style w:type="paragraph" w:customStyle="1" w:styleId="B0CC6640C40E43BDB24AAF2D0CD301A7">
    <w:name w:val="B0CC6640C40E43BDB24AAF2D0CD301A7"/>
    <w:rsid w:val="002D1ECC"/>
  </w:style>
  <w:style w:type="paragraph" w:customStyle="1" w:styleId="01F9DB5339B64A968A5885583CADAFE7">
    <w:name w:val="01F9DB5339B64A968A5885583CADAFE7"/>
    <w:rsid w:val="002D1ECC"/>
  </w:style>
  <w:style w:type="paragraph" w:customStyle="1" w:styleId="0D523F314EAD456B9A6F55FE70711902">
    <w:name w:val="0D523F314EAD456B9A6F55FE70711902"/>
    <w:rsid w:val="002D1ECC"/>
  </w:style>
  <w:style w:type="paragraph" w:customStyle="1" w:styleId="2E1B02F6CC924A529181E80C3224F057">
    <w:name w:val="2E1B02F6CC924A529181E80C3224F057"/>
    <w:rsid w:val="002D1ECC"/>
  </w:style>
  <w:style w:type="paragraph" w:customStyle="1" w:styleId="F91DB4FEDCE0478BAEE37663BE8831D5">
    <w:name w:val="F91DB4FEDCE0478BAEE37663BE8831D5"/>
    <w:rsid w:val="002D1ECC"/>
  </w:style>
  <w:style w:type="paragraph" w:customStyle="1" w:styleId="0ED22713FAE740A9BCDD1E0B2FC82F0D">
    <w:name w:val="0ED22713FAE740A9BCDD1E0B2FC82F0D"/>
    <w:rsid w:val="002D1ECC"/>
  </w:style>
  <w:style w:type="paragraph" w:customStyle="1" w:styleId="8AC0019E539E46DE80FE000831575942">
    <w:name w:val="8AC0019E539E46DE80FE000831575942"/>
    <w:rsid w:val="002D1ECC"/>
  </w:style>
  <w:style w:type="paragraph" w:customStyle="1" w:styleId="F360284DF4224F308D60546FA0F36BC0">
    <w:name w:val="F360284DF4224F308D60546FA0F36BC0"/>
    <w:rsid w:val="002D1ECC"/>
  </w:style>
  <w:style w:type="paragraph" w:customStyle="1" w:styleId="6B436395CEDA450E86BFE6D2663B3E3D">
    <w:name w:val="6B436395CEDA450E86BFE6D2663B3E3D"/>
    <w:rsid w:val="002D1ECC"/>
  </w:style>
  <w:style w:type="paragraph" w:customStyle="1" w:styleId="8252D88C6AEB4082B23418467CD78A57">
    <w:name w:val="8252D88C6AEB4082B23418467CD78A57"/>
    <w:rsid w:val="002D1ECC"/>
  </w:style>
  <w:style w:type="paragraph" w:customStyle="1" w:styleId="B03566E83183478B9A7CA327086E1EC4">
    <w:name w:val="B03566E83183478B9A7CA327086E1EC4"/>
    <w:rsid w:val="002D1ECC"/>
  </w:style>
  <w:style w:type="paragraph" w:customStyle="1" w:styleId="F9118D28D4CC43CDA91D06EAE4266505">
    <w:name w:val="F9118D28D4CC43CDA91D06EAE4266505"/>
    <w:rsid w:val="002D1ECC"/>
  </w:style>
  <w:style w:type="paragraph" w:customStyle="1" w:styleId="E30355BAC32641F082C2FC1F8C6FB5AA">
    <w:name w:val="E30355BAC32641F082C2FC1F8C6FB5AA"/>
    <w:rsid w:val="002D1ECC"/>
  </w:style>
  <w:style w:type="paragraph" w:customStyle="1" w:styleId="283782C17B814E7F832CE16EE0E49644">
    <w:name w:val="283782C17B814E7F832CE16EE0E49644"/>
    <w:rsid w:val="002D1ECC"/>
  </w:style>
  <w:style w:type="paragraph" w:customStyle="1" w:styleId="02DE3D3F86634482AE3A560D32ECA3B5">
    <w:name w:val="02DE3D3F86634482AE3A560D32ECA3B5"/>
    <w:rsid w:val="002D1ECC"/>
  </w:style>
  <w:style w:type="paragraph" w:customStyle="1" w:styleId="4EE8F6996C0F4132B7E34F409532000F">
    <w:name w:val="4EE8F6996C0F4132B7E34F409532000F"/>
    <w:rsid w:val="002D1ECC"/>
  </w:style>
  <w:style w:type="paragraph" w:customStyle="1" w:styleId="013F79C667C544CEAD2BF1679F3A3D1A">
    <w:name w:val="013F79C667C544CEAD2BF1679F3A3D1A"/>
    <w:rsid w:val="002D1ECC"/>
  </w:style>
  <w:style w:type="paragraph" w:customStyle="1" w:styleId="5D4697933FB74093B4491961BECDB88F">
    <w:name w:val="5D4697933FB74093B4491961BECDB88F"/>
    <w:rsid w:val="002D1ECC"/>
  </w:style>
  <w:style w:type="paragraph" w:customStyle="1" w:styleId="3C60C72CD18A46A6BB33F239E0A4CE80">
    <w:name w:val="3C60C72CD18A46A6BB33F239E0A4CE80"/>
    <w:rsid w:val="002D1ECC"/>
  </w:style>
  <w:style w:type="paragraph" w:customStyle="1" w:styleId="547E4EF5A4B143799AE01525B9A15840">
    <w:name w:val="547E4EF5A4B143799AE01525B9A15840"/>
    <w:rsid w:val="002D1ECC"/>
  </w:style>
  <w:style w:type="paragraph" w:customStyle="1" w:styleId="D1EAC80F631B4533A4F06D0C3376DB58">
    <w:name w:val="D1EAC80F631B4533A4F06D0C3376DB58"/>
    <w:rsid w:val="002D1ECC"/>
  </w:style>
  <w:style w:type="paragraph" w:customStyle="1" w:styleId="33C096ED7EE140A2ADC41F1E8271CB95">
    <w:name w:val="33C096ED7EE140A2ADC41F1E8271CB95"/>
    <w:rsid w:val="002D1ECC"/>
  </w:style>
  <w:style w:type="paragraph" w:customStyle="1" w:styleId="E9F0F35EE2AB40CDB9A88954BBC1B03C">
    <w:name w:val="E9F0F35EE2AB40CDB9A88954BBC1B03C"/>
    <w:rsid w:val="002D1ECC"/>
  </w:style>
  <w:style w:type="paragraph" w:customStyle="1" w:styleId="0ABF7F0D2F5A470A9688E9B75EF01FCC">
    <w:name w:val="0ABF7F0D2F5A470A9688E9B75EF01FCC"/>
    <w:rsid w:val="002D1ECC"/>
  </w:style>
  <w:style w:type="paragraph" w:customStyle="1" w:styleId="F341D3F57E0E4721A44E19BC1164A515">
    <w:name w:val="F341D3F57E0E4721A44E19BC1164A515"/>
    <w:rsid w:val="002D1ECC"/>
  </w:style>
  <w:style w:type="paragraph" w:customStyle="1" w:styleId="55A52B87AEA24BF9AEDCF418897EF581">
    <w:name w:val="55A52B87AEA24BF9AEDCF418897EF581"/>
    <w:rsid w:val="002D1ECC"/>
  </w:style>
  <w:style w:type="paragraph" w:customStyle="1" w:styleId="5974955583BD4729BAE678E1D3620494">
    <w:name w:val="5974955583BD4729BAE678E1D3620494"/>
    <w:rsid w:val="002D1ECC"/>
  </w:style>
  <w:style w:type="paragraph" w:customStyle="1" w:styleId="4BC543FC3F51460BB8E6AAA52FAB286C">
    <w:name w:val="4BC543FC3F51460BB8E6AAA52FAB286C"/>
    <w:rsid w:val="002D1ECC"/>
  </w:style>
  <w:style w:type="paragraph" w:customStyle="1" w:styleId="87F05F592E6541EDBF157EA7097064C2">
    <w:name w:val="87F05F592E6541EDBF157EA7097064C2"/>
    <w:rsid w:val="002D1ECC"/>
  </w:style>
  <w:style w:type="paragraph" w:customStyle="1" w:styleId="4AA9F46077164AE095272AA61AC361D2">
    <w:name w:val="4AA9F46077164AE095272AA61AC361D2"/>
    <w:rsid w:val="002D1ECC"/>
  </w:style>
  <w:style w:type="paragraph" w:customStyle="1" w:styleId="4C4EF99D8DCE424EBDF7A3116CB0D51C">
    <w:name w:val="4C4EF99D8DCE424EBDF7A3116CB0D51C"/>
    <w:rsid w:val="002D1ECC"/>
  </w:style>
  <w:style w:type="paragraph" w:customStyle="1" w:styleId="91380143FCD1427188576395CC970D36">
    <w:name w:val="91380143FCD1427188576395CC970D36"/>
    <w:rsid w:val="002D1ECC"/>
  </w:style>
  <w:style w:type="paragraph" w:customStyle="1" w:styleId="4799DE37FE9E480AB5113A7DE7ABACD6">
    <w:name w:val="4799DE37FE9E480AB5113A7DE7ABACD6"/>
    <w:rsid w:val="002D1ECC"/>
  </w:style>
  <w:style w:type="paragraph" w:customStyle="1" w:styleId="3B492538AB5E4370810C4C4604CE477A">
    <w:name w:val="3B492538AB5E4370810C4C4604CE477A"/>
    <w:rsid w:val="002D1ECC"/>
  </w:style>
  <w:style w:type="paragraph" w:customStyle="1" w:styleId="0E7E05A1EC1740C58AAABE7E072807CC">
    <w:name w:val="0E7E05A1EC1740C58AAABE7E072807CC"/>
    <w:rsid w:val="002D1ECC"/>
  </w:style>
  <w:style w:type="paragraph" w:customStyle="1" w:styleId="C5A46A441CC44FEC8043F1FD4175907D">
    <w:name w:val="C5A46A441CC44FEC8043F1FD4175907D"/>
    <w:rsid w:val="002D1ECC"/>
  </w:style>
  <w:style w:type="paragraph" w:customStyle="1" w:styleId="78B295E8B2C24F38A77D44053903A446">
    <w:name w:val="78B295E8B2C24F38A77D44053903A446"/>
    <w:rsid w:val="002D1ECC"/>
  </w:style>
  <w:style w:type="paragraph" w:customStyle="1" w:styleId="32A301A94BC4491D8B6BEB326AAC1D92">
    <w:name w:val="32A301A94BC4491D8B6BEB326AAC1D92"/>
    <w:rsid w:val="002D1ECC"/>
  </w:style>
  <w:style w:type="paragraph" w:customStyle="1" w:styleId="A77447E960124B6280653E756321F728">
    <w:name w:val="A77447E960124B6280653E756321F728"/>
    <w:rsid w:val="002D1ECC"/>
  </w:style>
  <w:style w:type="paragraph" w:customStyle="1" w:styleId="6D988E7418F34A939575BB220F3E4B1D">
    <w:name w:val="6D988E7418F34A939575BB220F3E4B1D"/>
    <w:rsid w:val="002D1ECC"/>
  </w:style>
  <w:style w:type="paragraph" w:customStyle="1" w:styleId="86F109CB1406438993CE1035EC566827">
    <w:name w:val="86F109CB1406438993CE1035EC566827"/>
    <w:rsid w:val="002D1ECC"/>
  </w:style>
  <w:style w:type="paragraph" w:customStyle="1" w:styleId="C60CC860BD1646FF922FD1A8D4FCA46F">
    <w:name w:val="C60CC860BD1646FF922FD1A8D4FCA46F"/>
    <w:rsid w:val="002D1ECC"/>
  </w:style>
  <w:style w:type="paragraph" w:customStyle="1" w:styleId="674E18C13C95438A803CAD547E4BEFD3">
    <w:name w:val="674E18C13C95438A803CAD547E4BEFD3"/>
    <w:rsid w:val="002D1ECC"/>
  </w:style>
  <w:style w:type="paragraph" w:customStyle="1" w:styleId="3FDBDD47D245445F9DF1A263A25AD048">
    <w:name w:val="3FDBDD47D245445F9DF1A263A25AD048"/>
    <w:rsid w:val="002D1ECC"/>
  </w:style>
  <w:style w:type="paragraph" w:customStyle="1" w:styleId="58572516A773487787C955E199919652">
    <w:name w:val="58572516A773487787C955E199919652"/>
    <w:rsid w:val="002D1ECC"/>
  </w:style>
  <w:style w:type="paragraph" w:customStyle="1" w:styleId="733BFD8F8DB444D5BE8781EE650710F6">
    <w:name w:val="733BFD8F8DB444D5BE8781EE650710F6"/>
    <w:rsid w:val="002D1ECC"/>
  </w:style>
  <w:style w:type="paragraph" w:customStyle="1" w:styleId="79F68EB9796E49EFB5B5086EBD853699">
    <w:name w:val="79F68EB9796E49EFB5B5086EBD853699"/>
    <w:rsid w:val="002D1ECC"/>
  </w:style>
  <w:style w:type="paragraph" w:customStyle="1" w:styleId="B624860FFF6D483A9ED3D0B15274F77B">
    <w:name w:val="B624860FFF6D483A9ED3D0B15274F77B"/>
    <w:rsid w:val="002D1ECC"/>
  </w:style>
  <w:style w:type="paragraph" w:customStyle="1" w:styleId="8F0BD128D5754B6886A936DC1BAA193B">
    <w:name w:val="8F0BD128D5754B6886A936DC1BAA193B"/>
    <w:rsid w:val="002D1ECC"/>
  </w:style>
  <w:style w:type="paragraph" w:customStyle="1" w:styleId="0F1601125CBD4C7892EA59887D0D2D48">
    <w:name w:val="0F1601125CBD4C7892EA59887D0D2D48"/>
    <w:rsid w:val="002D1ECC"/>
  </w:style>
  <w:style w:type="paragraph" w:customStyle="1" w:styleId="2F59779DBBEB4A40B35948E0AAD16AF9">
    <w:name w:val="2F59779DBBEB4A40B35948E0AAD16AF9"/>
    <w:rsid w:val="002D1ECC"/>
  </w:style>
  <w:style w:type="paragraph" w:customStyle="1" w:styleId="D984BB860D1D4AF0B80EEAF8F85098F6">
    <w:name w:val="D984BB860D1D4AF0B80EEAF8F85098F6"/>
    <w:rsid w:val="002D1ECC"/>
  </w:style>
  <w:style w:type="paragraph" w:customStyle="1" w:styleId="06431B7217C74C4ABB60C528C3574F47">
    <w:name w:val="06431B7217C74C4ABB60C528C3574F47"/>
    <w:rsid w:val="002D1ECC"/>
  </w:style>
  <w:style w:type="paragraph" w:customStyle="1" w:styleId="DB72523214D44C3AADE68422FA670CA3">
    <w:name w:val="DB72523214D44C3AADE68422FA670CA3"/>
    <w:rsid w:val="002D1ECC"/>
  </w:style>
  <w:style w:type="paragraph" w:customStyle="1" w:styleId="85B1C3E610E04A55A9D90F9C5DA6966A">
    <w:name w:val="85B1C3E610E04A55A9D90F9C5DA6966A"/>
    <w:rsid w:val="002D1ECC"/>
  </w:style>
  <w:style w:type="paragraph" w:customStyle="1" w:styleId="C1A7E634B50B489183ECE811AB197E06">
    <w:name w:val="C1A7E634B50B489183ECE811AB197E06"/>
    <w:rsid w:val="002D1ECC"/>
  </w:style>
  <w:style w:type="paragraph" w:customStyle="1" w:styleId="86688B52B322461F906C44D07FF3B0B7">
    <w:name w:val="86688B52B322461F906C44D07FF3B0B7"/>
    <w:rsid w:val="002D1ECC"/>
  </w:style>
  <w:style w:type="paragraph" w:customStyle="1" w:styleId="29048701938148019B22907F62FAD663">
    <w:name w:val="29048701938148019B22907F62FAD663"/>
    <w:rsid w:val="002D1ECC"/>
  </w:style>
  <w:style w:type="paragraph" w:customStyle="1" w:styleId="15C5545AF11949DAB9700579A139204D">
    <w:name w:val="15C5545AF11949DAB9700579A139204D"/>
    <w:rsid w:val="002D1ECC"/>
  </w:style>
  <w:style w:type="paragraph" w:customStyle="1" w:styleId="A6D8FF107EF44C2B84A6C908E60E7B61">
    <w:name w:val="A6D8FF107EF44C2B84A6C908E60E7B61"/>
    <w:rsid w:val="002D1ECC"/>
  </w:style>
  <w:style w:type="paragraph" w:customStyle="1" w:styleId="382B08CD44DA4CC0A542C2562952E859">
    <w:name w:val="382B08CD44DA4CC0A542C2562952E859"/>
    <w:rsid w:val="002D1ECC"/>
  </w:style>
  <w:style w:type="paragraph" w:customStyle="1" w:styleId="D9C49AD376C94C1085F3314851672246">
    <w:name w:val="D9C49AD376C94C1085F3314851672246"/>
    <w:rsid w:val="002D1EC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Template>
  <TotalTime>70</TotalTime>
  <Pages>10</Pages>
  <Words>1264</Words>
  <Characters>7208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Clarence Ng Min Teck</dc:creator>
  <cp:keywords/>
  <dc:description/>
  <cp:lastModifiedBy>Clarence Ng Min Teck</cp:lastModifiedBy>
  <cp:revision>61</cp:revision>
  <dcterms:created xsi:type="dcterms:W3CDTF">2024-09-06T08:35:00Z</dcterms:created>
  <dcterms:modified xsi:type="dcterms:W3CDTF">2024-09-06T09:43:00Z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